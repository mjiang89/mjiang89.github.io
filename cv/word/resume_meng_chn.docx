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502B" w14:textId="62EDF3A8" w:rsidR="005E0D4E" w:rsidRPr="0004009B" w:rsidRDefault="00996AB7" w:rsidP="003C5E34">
      <w:pPr>
        <w:spacing w:line="240" w:lineRule="auto"/>
        <w:jc w:val="center"/>
        <w:rPr>
          <w:rFonts w:ascii="Times New Roman" w:eastAsia="宋体" w:hAnsi="Times New Roman" w:cs="Times New Roman"/>
          <w:sz w:val="21"/>
          <w:szCs w:val="24"/>
          <w:lang w:eastAsia="zh-CN"/>
        </w:rPr>
      </w:pPr>
      <w:r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蒋</w:t>
      </w:r>
      <w:r w:rsidR="00851A3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朦</w:t>
      </w:r>
      <w:r w:rsidR="00083C18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7D47F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B91AAF">
        <w:rPr>
          <w:rFonts w:ascii="Times New Roman" w:hAnsi="Times New Roman" w:cs="Times New Roman" w:hint="eastAsia"/>
          <w:b/>
          <w:sz w:val="40"/>
          <w:szCs w:val="48"/>
          <w:lang w:eastAsia="zh-CN"/>
        </w:rPr>
        <w:t xml:space="preserve"> </w:t>
      </w:r>
      <w:r w:rsidR="007D47F7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E55E51" w:rsidRPr="0004009B">
        <w:rPr>
          <w:rFonts w:ascii="Times New Roman" w:hAnsi="Times New Roman" w:cs="Times New Roman"/>
          <w:b/>
          <w:sz w:val="40"/>
          <w:szCs w:val="48"/>
          <w:lang w:eastAsia="zh-CN"/>
        </w:rPr>
        <w:t>Meng Jiang</w:t>
      </w:r>
      <w:r w:rsidR="00EA4709" w:rsidRPr="0004009B">
        <w:rPr>
          <w:rFonts w:ascii="Times New Roman" w:hAnsi="Times New Roman" w:cs="Times New Roman"/>
          <w:sz w:val="20"/>
          <w:lang w:eastAsia="zh-CN"/>
        </w:rPr>
        <w:br/>
      </w:r>
      <w:r w:rsidR="005B4692" w:rsidRPr="00FD4E38">
        <w:rPr>
          <w:rFonts w:ascii="Times New Roman" w:hAnsi="Times New Roman" w:cs="Times New Roman"/>
          <w:lang w:eastAsia="zh-CN"/>
        </w:rPr>
        <w:t xml:space="preserve">Room </w:t>
      </w:r>
      <w:r w:rsidR="005B4692">
        <w:rPr>
          <w:rFonts w:ascii="Times New Roman" w:hAnsi="Times New Roman" w:cs="Times New Roman"/>
          <w:lang w:eastAsia="zh-CN"/>
        </w:rPr>
        <w:t>????</w:t>
      </w:r>
      <w:r w:rsidR="005B4692" w:rsidRPr="00FD4E38">
        <w:rPr>
          <w:rFonts w:ascii="Times New Roman" w:hAnsi="Times New Roman" w:cs="Times New Roman"/>
          <w:lang w:eastAsia="zh-CN"/>
        </w:rPr>
        <w:t xml:space="preserve">, </w:t>
      </w:r>
      <w:r w:rsidR="005B4692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5B4692" w:rsidRPr="00FD4E38">
        <w:rPr>
          <w:rFonts w:ascii="Times New Roman" w:hAnsi="Times New Roman" w:cs="Times New Roman"/>
          <w:lang w:eastAsia="zh-CN"/>
        </w:rPr>
        <w:br/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邮箱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 xml:space="preserve">: </w:t>
      </w:r>
      <w:r w:rsidR="00072D3A" w:rsidRPr="00072D3A">
        <w:rPr>
          <w:rFonts w:ascii="Times New Roman" w:hAnsi="Times New Roman" w:cs="Times New Roman"/>
          <w:sz w:val="21"/>
          <w:szCs w:val="24"/>
          <w:lang w:eastAsia="zh-CN"/>
        </w:rPr>
        <w:t>mjiang89@gmail.com</w:t>
      </w:r>
      <w:r w:rsidR="00072D3A">
        <w:rPr>
          <w:rFonts w:ascii="Times New Roman" w:hAnsi="Times New Roman" w:cs="Times New Roman" w:hint="eastAsia"/>
          <w:sz w:val="21"/>
          <w:szCs w:val="24"/>
          <w:lang w:eastAsia="zh-CN"/>
        </w:rPr>
        <w:t xml:space="preserve">   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手机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: (+86) 15901040041</w:t>
      </w:r>
      <w:r w:rsidR="00072D3A">
        <w:rPr>
          <w:rFonts w:ascii="Times New Roman" w:hAnsi="Times New Roman" w:cs="Times New Roman" w:hint="eastAsia"/>
          <w:sz w:val="21"/>
          <w:szCs w:val="24"/>
          <w:lang w:eastAsia="zh-CN"/>
        </w:rPr>
        <w:t xml:space="preserve">   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个人主页</w:t>
      </w:r>
      <w:r w:rsidR="00D85331" w:rsidRPr="0004009B">
        <w:rPr>
          <w:rFonts w:ascii="Times New Roman" w:hAnsi="Times New Roman" w:cs="Times New Roman"/>
          <w:sz w:val="21"/>
          <w:szCs w:val="24"/>
          <w:lang w:eastAsia="zh-CN"/>
        </w:rPr>
        <w:t>: www.meng-jiang.com</w:t>
      </w:r>
    </w:p>
    <w:p w14:paraId="381E80DA" w14:textId="51E31333" w:rsidR="00E56E32" w:rsidRPr="00BC3FF9" w:rsidRDefault="002D3C36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/>
          <w:b/>
          <w:lang w:eastAsia="zh-CN"/>
        </w:rPr>
        <w:t>教育背景</w:t>
      </w:r>
    </w:p>
    <w:p w14:paraId="2C499B03" w14:textId="559BBF4F" w:rsidR="00397EFC" w:rsidRPr="00BC3FF9" w:rsidRDefault="00397EFC" w:rsidP="00397EFC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 w:hint="eastAsia"/>
          <w:sz w:val="21"/>
          <w:lang w:eastAsia="zh-CN"/>
        </w:rPr>
        <w:t>伊利诺伊大学厄巴纳</w:t>
      </w:r>
      <w:r>
        <w:rPr>
          <w:rFonts w:ascii="Times New Roman" w:hAnsi="Times New Roman" w:cs="Times New Roman" w:hint="eastAsia"/>
          <w:sz w:val="21"/>
          <w:lang w:eastAsia="zh-CN"/>
        </w:rPr>
        <w:t>-</w:t>
      </w:r>
      <w:r>
        <w:rPr>
          <w:rFonts w:ascii="Times New Roman" w:hAnsi="Times New Roman" w:cs="Times New Roman" w:hint="eastAsia"/>
          <w:sz w:val="21"/>
          <w:lang w:eastAsia="zh-CN"/>
        </w:rPr>
        <w:t>香槟分校工程学院</w:t>
      </w:r>
      <w:r w:rsidRPr="00BC3FF9">
        <w:rPr>
          <w:rFonts w:ascii="Times New Roman" w:hAnsi="Times New Roman" w:cs="Times New Roman"/>
          <w:sz w:val="21"/>
          <w:lang w:eastAsia="zh-CN"/>
        </w:rPr>
        <w:t>计算机科学系</w:t>
      </w:r>
      <w:r>
        <w:rPr>
          <w:rFonts w:ascii="Times New Roman" w:hAnsi="Times New Roman" w:cs="Times New Roman" w:hint="eastAsia"/>
          <w:sz w:val="21"/>
          <w:lang w:eastAsia="zh-CN"/>
        </w:rPr>
        <w:t>博士后研究员</w:t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>
        <w:rPr>
          <w:rFonts w:ascii="Times New Roman" w:hAnsi="Times New Roman" w:cs="Times New Roman" w:hint="eastAsia"/>
          <w:sz w:val="21"/>
          <w:lang w:eastAsia="zh-CN"/>
        </w:rPr>
        <w:t>5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>
        <w:rPr>
          <w:rFonts w:ascii="Times New Roman" w:hAnsi="Times New Roman" w:cs="Times New Roman" w:hint="eastAsia"/>
          <w:sz w:val="21"/>
          <w:lang w:eastAsia="zh-CN"/>
        </w:rPr>
        <w:t>月至今</w:t>
      </w:r>
    </w:p>
    <w:p w14:paraId="281FA6CF" w14:textId="4A8A4107" w:rsidR="00397EFC" w:rsidRPr="00397EFC" w:rsidRDefault="00397EFC" w:rsidP="00397EF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397EFC">
        <w:rPr>
          <w:rFonts w:ascii="Times New Roman" w:hAnsi="Times New Roman" w:cs="Times New Roman" w:hint="eastAsia"/>
          <w:sz w:val="20"/>
          <w:lang w:eastAsia="zh-CN"/>
        </w:rPr>
        <w:t>韩家炜教授的数据挖掘研究组</w:t>
      </w:r>
      <w:r>
        <w:rPr>
          <w:rFonts w:ascii="Times New Roman" w:hAnsi="Times New Roman" w:cs="Times New Roman" w:hint="eastAsia"/>
          <w:sz w:val="20"/>
          <w:lang w:eastAsia="zh-CN"/>
        </w:rPr>
        <w:t>，研究行为网络的建模</w:t>
      </w:r>
      <w:r w:rsidRPr="00397EFC">
        <w:rPr>
          <w:rFonts w:ascii="Times New Roman" w:hAnsi="Times New Roman" w:cs="Times New Roman" w:hint="eastAsia"/>
          <w:sz w:val="20"/>
          <w:lang w:eastAsia="zh-CN"/>
        </w:rPr>
        <w:t>挖掘、在线分析和异常检测技术</w:t>
      </w:r>
    </w:p>
    <w:p w14:paraId="0541FA79" w14:textId="4A537565" w:rsidR="0002187E" w:rsidRPr="00BC3FF9" w:rsidRDefault="00C544C3" w:rsidP="003C5E34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/>
          <w:sz w:val="21"/>
          <w:lang w:eastAsia="zh-CN"/>
        </w:rPr>
        <w:t>清华大学计算机科学与技术系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工学</w:t>
      </w:r>
      <w:r w:rsidR="00F26837" w:rsidRPr="00BC3FF9">
        <w:rPr>
          <w:rFonts w:ascii="Times New Roman" w:hAnsi="Times New Roman" w:cs="Times New Roman"/>
          <w:sz w:val="21"/>
          <w:lang w:eastAsia="zh-CN"/>
        </w:rPr>
        <w:t>博士</w:t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F5B25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394512">
        <w:rPr>
          <w:rFonts w:ascii="Times New Roman" w:hAnsi="Times New Roman" w:cs="Times New Roman" w:hint="eastAsia"/>
          <w:sz w:val="21"/>
          <w:lang w:eastAsia="zh-CN"/>
        </w:rPr>
        <w:tab/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2010</w:t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BB36C0"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2015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年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7</w:t>
      </w:r>
      <w:r w:rsidR="00394512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072DE575" w14:textId="195DC79B" w:rsidR="00394512" w:rsidRDefault="00F94333" w:rsidP="003C5E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导师杨士强教授，</w:t>
      </w:r>
      <w:r w:rsidR="00A230DA">
        <w:rPr>
          <w:rFonts w:ascii="Times New Roman" w:hAnsi="Times New Roman" w:cs="Times New Roman" w:hint="eastAsia"/>
          <w:sz w:val="20"/>
          <w:lang w:eastAsia="zh-CN"/>
        </w:rPr>
        <w:t>获得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校</w:t>
      </w:r>
      <w:r w:rsidR="00E17238">
        <w:rPr>
          <w:rFonts w:ascii="Times New Roman" w:hAnsi="Times New Roman" w:cs="Times New Roman" w:hint="eastAsia"/>
          <w:b/>
          <w:sz w:val="20"/>
          <w:lang w:eastAsia="zh-CN"/>
        </w:rPr>
        <w:t>优秀博士</w:t>
      </w:r>
      <w:r w:rsidR="00A230DA" w:rsidRPr="00BC3FF9">
        <w:rPr>
          <w:rFonts w:ascii="Times New Roman" w:hAnsi="Times New Roman" w:cs="Times New Roman" w:hint="eastAsia"/>
          <w:b/>
          <w:sz w:val="20"/>
          <w:lang w:eastAsia="zh-CN"/>
        </w:rPr>
        <w:t>论文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(</w:t>
      </w:r>
      <w:r w:rsidR="00014EDD">
        <w:rPr>
          <w:rFonts w:ascii="Times New Roman" w:hAnsi="Times New Roman" w:cs="Times New Roman" w:hint="eastAsia"/>
          <w:sz w:val="20"/>
          <w:lang w:eastAsia="zh-CN"/>
        </w:rPr>
        <w:t>3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/1</w:t>
      </w:r>
      <w:r w:rsidR="00014EDD">
        <w:rPr>
          <w:rFonts w:ascii="Times New Roman" w:hAnsi="Times New Roman" w:cs="Times New Roman" w:hint="eastAsia"/>
          <w:sz w:val="20"/>
          <w:lang w:eastAsia="zh-CN"/>
        </w:rPr>
        <w:t>09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)</w:t>
      </w:r>
      <w:r w:rsidR="00A230DA" w:rsidRPr="00BC3FF9">
        <w:rPr>
          <w:rFonts w:ascii="Times New Roman" w:hAnsi="Times New Roman" w:cs="Times New Roman" w:hint="eastAsia"/>
          <w:sz w:val="20"/>
          <w:lang w:eastAsia="zh-CN"/>
        </w:rPr>
        <w:t>和</w:t>
      </w:r>
      <w:r w:rsidR="00515E33" w:rsidRPr="00515E33">
        <w:rPr>
          <w:rFonts w:ascii="Times New Roman" w:hAnsi="Times New Roman" w:cs="Times New Roman" w:hint="eastAsia"/>
          <w:b/>
          <w:sz w:val="20"/>
          <w:lang w:eastAsia="zh-CN"/>
        </w:rPr>
        <w:t>北京市</w:t>
      </w:r>
      <w:r w:rsidR="00A230DA" w:rsidRPr="00BC3FF9">
        <w:rPr>
          <w:rFonts w:ascii="Times New Roman" w:hAnsi="Times New Roman" w:cs="Times New Roman" w:hint="eastAsia"/>
          <w:b/>
          <w:sz w:val="20"/>
          <w:lang w:eastAsia="zh-CN"/>
        </w:rPr>
        <w:t>优秀</w:t>
      </w:r>
      <w:r w:rsidR="00515E33">
        <w:rPr>
          <w:rFonts w:ascii="Times New Roman" w:hAnsi="Times New Roman" w:cs="Times New Roman" w:hint="eastAsia"/>
          <w:b/>
          <w:sz w:val="20"/>
          <w:lang w:eastAsia="zh-CN"/>
        </w:rPr>
        <w:t>毕业生</w:t>
      </w:r>
    </w:p>
    <w:p w14:paraId="65BA9119" w14:textId="6D7AC17D" w:rsidR="009C6CF6" w:rsidRPr="00BC3FF9" w:rsidRDefault="00F41690" w:rsidP="003C5E3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研究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社交网络</w:t>
      </w:r>
      <w:r w:rsidR="00220F97">
        <w:rPr>
          <w:rFonts w:ascii="Times New Roman" w:hAnsi="Times New Roman" w:cs="Times New Roman" w:hint="eastAsia"/>
          <w:sz w:val="20"/>
          <w:lang w:eastAsia="zh-CN"/>
        </w:rPr>
        <w:t>复杂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行为</w:t>
      </w:r>
      <w:r w:rsidR="00220F97">
        <w:rPr>
          <w:rFonts w:ascii="Times New Roman" w:hAnsi="Times New Roman" w:cs="Times New Roman" w:hint="eastAsia"/>
          <w:sz w:val="20"/>
          <w:lang w:eastAsia="zh-CN"/>
        </w:rPr>
        <w:t>分析和建模</w:t>
      </w:r>
      <w:r w:rsidRPr="00BC3FF9">
        <w:rPr>
          <w:rFonts w:ascii="Times New Roman" w:hAnsi="Times New Roman" w:cs="Times New Roman" w:hint="eastAsia"/>
          <w:sz w:val="20"/>
          <w:lang w:eastAsia="zh-CN"/>
        </w:rPr>
        <w:t>方法</w:t>
      </w:r>
      <w:r w:rsidR="001F5B25" w:rsidRPr="00BC3FF9">
        <w:rPr>
          <w:rFonts w:ascii="Times New Roman" w:hAnsi="Times New Roman" w:cs="Times New Roman" w:hint="eastAsia"/>
          <w:sz w:val="20"/>
          <w:lang w:eastAsia="zh-CN"/>
        </w:rPr>
        <w:t>，应用于行为预测和推荐系统等</w:t>
      </w:r>
    </w:p>
    <w:p w14:paraId="6A54E29B" w14:textId="0F3A49CE" w:rsidR="00D6423C" w:rsidRPr="00BC3FF9" w:rsidRDefault="00D6423C" w:rsidP="00D6423C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 w:hint="eastAsia"/>
          <w:sz w:val="21"/>
          <w:lang w:eastAsia="zh-CN"/>
        </w:rPr>
        <w:t>卡内基梅隆大学计算机科学学院访问学生</w:t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2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2013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5</w:t>
      </w:r>
      <w:r w:rsidR="00136F88" w:rsidRPr="00BC3FF9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5CBAFD59" w14:textId="4411F5BA" w:rsidR="00CC187D" w:rsidRPr="00BC3FF9" w:rsidRDefault="00D6423C" w:rsidP="00D6423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 w:rsidRPr="00BC3FF9">
        <w:rPr>
          <w:rFonts w:ascii="Times New Roman" w:hAnsi="Times New Roman" w:cs="Times New Roman" w:hint="eastAsia"/>
          <w:sz w:val="20"/>
          <w:lang w:eastAsia="zh-CN"/>
        </w:rPr>
        <w:t>导师</w:t>
      </w:r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 xml:space="preserve">Christos </w:t>
      </w:r>
      <w:proofErr w:type="spellStart"/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>Faloutsos</w:t>
      </w:r>
      <w:proofErr w:type="spellEnd"/>
      <w:r w:rsidRPr="00BC3FF9">
        <w:rPr>
          <w:rFonts w:ascii="Times New Roman" w:hAnsi="Times New Roman" w:cs="Times New Roman" w:hint="eastAsia"/>
          <w:sz w:val="20"/>
          <w:lang w:eastAsia="zh-CN"/>
        </w:rPr>
        <w:t>教授，从事</w:t>
      </w:r>
      <w:r w:rsidR="00CC187D" w:rsidRPr="00BC3FF9">
        <w:rPr>
          <w:rFonts w:ascii="Times New Roman" w:hAnsi="Times New Roman" w:cs="Times New Roman" w:hint="eastAsia"/>
          <w:sz w:val="20"/>
          <w:lang w:eastAsia="zh-CN"/>
        </w:rPr>
        <w:t>大规模图挖掘算法和异常检测算法的研究</w:t>
      </w:r>
    </w:p>
    <w:p w14:paraId="53BB0810" w14:textId="187C06BD" w:rsidR="004B7168" w:rsidRPr="00BC3FF9" w:rsidRDefault="004D5B36" w:rsidP="004B7168">
      <w:pPr>
        <w:spacing w:after="0" w:line="240" w:lineRule="auto"/>
        <w:rPr>
          <w:rFonts w:ascii="Times New Roman" w:hAnsi="Times New Roman" w:cs="Times New Roman"/>
          <w:sz w:val="21"/>
          <w:lang w:eastAsia="zh-CN"/>
        </w:rPr>
      </w:pPr>
      <w:r w:rsidRPr="00BC3FF9">
        <w:rPr>
          <w:rFonts w:ascii="Times New Roman" w:hAnsi="Times New Roman" w:cs="Times New Roman"/>
          <w:sz w:val="21"/>
          <w:lang w:eastAsia="zh-CN"/>
        </w:rPr>
        <w:t>清华大学计算机科学与技术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系工学学士</w:t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1B788B" w:rsidRPr="00BC3FF9">
        <w:rPr>
          <w:rFonts w:ascii="Times New Roman" w:hAnsi="Times New Roman" w:cs="Times New Roman" w:hint="eastAsia"/>
          <w:sz w:val="21"/>
          <w:lang w:eastAsia="zh-CN"/>
        </w:rPr>
        <w:tab/>
      </w:r>
      <w:r w:rsidR="00BC3FF9">
        <w:rPr>
          <w:rFonts w:ascii="Times New Roman" w:hAnsi="Times New Roman" w:cs="Times New Roman" w:hint="eastAsia"/>
          <w:sz w:val="21"/>
          <w:lang w:eastAsia="zh-CN"/>
        </w:rPr>
        <w:tab/>
      </w:r>
      <w:r w:rsidRPr="00BC3FF9">
        <w:rPr>
          <w:rFonts w:ascii="Times New Roman" w:hAnsi="Times New Roman" w:cs="Times New Roman" w:hint="eastAsia"/>
          <w:sz w:val="21"/>
          <w:lang w:eastAsia="zh-CN"/>
        </w:rPr>
        <w:t>20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06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8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201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0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年</w:t>
      </w:r>
      <w:r w:rsidR="003A000E" w:rsidRPr="00BC3FF9">
        <w:rPr>
          <w:rFonts w:ascii="Times New Roman" w:hAnsi="Times New Roman" w:cs="Times New Roman" w:hint="eastAsia"/>
          <w:sz w:val="21"/>
          <w:lang w:eastAsia="zh-CN"/>
        </w:rPr>
        <w:t>7</w:t>
      </w:r>
      <w:r w:rsidRPr="00BC3FF9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72DF9814" w14:textId="79E0F357" w:rsidR="007A18E7" w:rsidRPr="00BC3FF9" w:rsidRDefault="00191E29" w:rsidP="004B716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eastAsia="zh-CN"/>
        </w:rPr>
      </w:pPr>
      <w:r>
        <w:rPr>
          <w:rFonts w:ascii="Times New Roman" w:hAnsi="Times New Roman" w:cs="Times New Roman" w:hint="eastAsia"/>
          <w:sz w:val="20"/>
          <w:lang w:eastAsia="zh-CN"/>
        </w:rPr>
        <w:t>GPA: 88.7</w:t>
      </w:r>
      <w:r w:rsidR="008F5751" w:rsidRPr="00BC3FF9">
        <w:rPr>
          <w:rFonts w:ascii="Times New Roman" w:hAnsi="Times New Roman" w:cs="Times New Roman" w:hint="eastAsia"/>
          <w:sz w:val="20"/>
          <w:lang w:eastAsia="zh-CN"/>
        </w:rPr>
        <w:t>/100</w:t>
      </w:r>
      <w:r w:rsidR="003C46D5" w:rsidRPr="00BC3FF9">
        <w:rPr>
          <w:rFonts w:ascii="Times New Roman" w:hAnsi="Times New Roman" w:cs="Times New Roman" w:hint="eastAsia"/>
          <w:sz w:val="20"/>
          <w:lang w:eastAsia="zh-CN"/>
        </w:rPr>
        <w:t>，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获得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系</w:t>
      </w:r>
      <w:r w:rsidR="007A18E7" w:rsidRPr="00BC3FF9">
        <w:rPr>
          <w:rFonts w:ascii="Times New Roman" w:hAnsi="Times New Roman" w:cs="Times New Roman" w:hint="eastAsia"/>
          <w:b/>
          <w:sz w:val="20"/>
          <w:lang w:eastAsia="zh-CN"/>
        </w:rPr>
        <w:t>优秀本科毕业论文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(4/160)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和</w:t>
      </w:r>
      <w:r w:rsidR="00E17238" w:rsidRPr="00E17238">
        <w:rPr>
          <w:rFonts w:ascii="Times New Roman" w:hAnsi="Times New Roman" w:cs="Times New Roman" w:hint="eastAsia"/>
          <w:b/>
          <w:sz w:val="20"/>
          <w:lang w:eastAsia="zh-CN"/>
        </w:rPr>
        <w:t>系</w:t>
      </w:r>
      <w:r w:rsidR="00014EDD">
        <w:rPr>
          <w:rFonts w:ascii="Times New Roman" w:hAnsi="Times New Roman" w:cs="Times New Roman" w:hint="eastAsia"/>
          <w:b/>
          <w:sz w:val="20"/>
          <w:lang w:eastAsia="zh-CN"/>
        </w:rPr>
        <w:t>优秀本科毕业生</w:t>
      </w:r>
      <w:r w:rsidR="007A18E7" w:rsidRPr="00BC3FF9">
        <w:rPr>
          <w:rFonts w:ascii="Times New Roman" w:hAnsi="Times New Roman" w:cs="Times New Roman" w:hint="eastAsia"/>
          <w:sz w:val="20"/>
          <w:lang w:eastAsia="zh-CN"/>
        </w:rPr>
        <w:t>(10/160)</w:t>
      </w:r>
    </w:p>
    <w:p w14:paraId="1E948E37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  <w:bookmarkStart w:id="0" w:name="_GoBack"/>
    </w:p>
    <w:bookmarkEnd w:id="0"/>
    <w:p w14:paraId="42DEB988" w14:textId="4765C65E" w:rsidR="00A64BC6" w:rsidRPr="00BC3FF9" w:rsidRDefault="00CD2AF2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项目经历</w:t>
      </w:r>
    </w:p>
    <w:p w14:paraId="720F4EFE" w14:textId="61BA3E54" w:rsidR="00CF15E8" w:rsidRPr="002B5F36" w:rsidRDefault="00CF15E8" w:rsidP="00CF15E8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="0073608B" w:rsidRPr="002B5F36">
        <w:rPr>
          <w:rFonts w:ascii="Times New Roman" w:hAnsi="Times New Roman" w:cs="Times New Roman" w:hint="eastAsia"/>
          <w:sz w:val="21"/>
          <w:lang w:eastAsia="zh-CN"/>
        </w:rPr>
        <w:t>腾讯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”</w:t>
      </w:r>
      <w:r w:rsidR="00DB4FC4" w:rsidRPr="002B5F36">
        <w:rPr>
          <w:rFonts w:ascii="Times New Roman" w:hAnsi="Times New Roman" w:cs="Times New Roman" w:hint="eastAsia"/>
          <w:sz w:val="21"/>
          <w:lang w:eastAsia="zh-CN"/>
        </w:rPr>
        <w:t>应用宝推荐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项目（指导老师：</w:t>
      </w:r>
      <w:r w:rsidR="00501569">
        <w:rPr>
          <w:rFonts w:ascii="Times New Roman" w:hAnsi="Times New Roman" w:cs="Times New Roman" w:hint="eastAsia"/>
          <w:sz w:val="21"/>
          <w:lang w:eastAsia="zh-CN"/>
        </w:rPr>
        <w:t>陈川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05934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>20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14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9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5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965192" w:rsidRPr="002B5F36">
        <w:rPr>
          <w:rFonts w:ascii="Times New Roman" w:hAnsi="Times New Roman" w:cs="Times New Roman" w:hint="eastAsia"/>
          <w:sz w:val="21"/>
          <w:lang w:eastAsia="zh-CN"/>
        </w:rPr>
        <w:t>6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2677D5D2" w14:textId="449E3995" w:rsidR="00497349" w:rsidRPr="002B5F36" w:rsidRDefault="00C45C05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b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分析应用宝用户下载、安装、卸载应用的行为模式，设计基于复杂行为的应用推荐算法</w:t>
      </w:r>
    </w:p>
    <w:p w14:paraId="26ADBDA7" w14:textId="40F60903" w:rsidR="005E42DB" w:rsidRPr="002B5F36" w:rsidRDefault="003F1605" w:rsidP="003C5E34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="00DA138C" w:rsidRPr="002B5F36">
        <w:rPr>
          <w:rFonts w:ascii="Times New Roman" w:hAnsi="Times New Roman" w:cs="Times New Roman" w:hint="eastAsia"/>
          <w:sz w:val="21"/>
          <w:lang w:eastAsia="zh-CN"/>
        </w:rPr>
        <w:t>三星”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>社交行为分析与预测</w:t>
      </w:r>
      <w:r w:rsidR="00DA138C" w:rsidRPr="002B5F36">
        <w:rPr>
          <w:rFonts w:ascii="Times New Roman" w:hAnsi="Times New Roman" w:cs="Times New Roman" w:hint="eastAsia"/>
          <w:sz w:val="21"/>
          <w:lang w:eastAsia="zh-CN"/>
        </w:rPr>
        <w:t>项目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>（指导老师：史媛媛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="00D52EA0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AB2891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05934">
        <w:rPr>
          <w:rFonts w:ascii="Times New Roman" w:hAnsi="Times New Roman" w:cs="Times New Roman" w:hint="eastAsia"/>
          <w:sz w:val="21"/>
          <w:lang w:eastAsia="zh-CN"/>
        </w:rPr>
        <w:tab/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20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11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3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201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2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565711" w:rsidRPr="002B5F36">
        <w:rPr>
          <w:rFonts w:ascii="Times New Roman" w:hAnsi="Times New Roman" w:cs="Times New Roman" w:hint="eastAsia"/>
          <w:sz w:val="21"/>
          <w:lang w:eastAsia="zh-CN"/>
        </w:rPr>
        <w:t>1</w:t>
      </w:r>
      <w:r w:rsidR="00110DC4"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72516B29" w14:textId="668676F6" w:rsidR="005E42DB" w:rsidRPr="002B5F36" w:rsidRDefault="002B7C25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作为团队核心，设计</w:t>
      </w:r>
      <w:r w:rsidR="00F8619E" w:rsidRPr="002B5F36">
        <w:rPr>
          <w:rFonts w:ascii="Times New Roman" w:hAnsi="Times New Roman" w:cs="Times New Roman" w:hint="eastAsia"/>
          <w:sz w:val="20"/>
          <w:lang w:eastAsia="zh-CN"/>
        </w:rPr>
        <w:t>开发</w:t>
      </w:r>
      <w:r w:rsidR="00EA518C" w:rsidRPr="002B5F36">
        <w:rPr>
          <w:rFonts w:ascii="Times New Roman" w:hAnsi="Times New Roman" w:cs="Times New Roman" w:hint="eastAsia"/>
          <w:sz w:val="20"/>
          <w:lang w:eastAsia="zh-CN"/>
        </w:rPr>
        <w:t>分享</w:t>
      </w:r>
      <w:r w:rsidR="00F8619E" w:rsidRPr="002B5F36">
        <w:rPr>
          <w:rFonts w:ascii="Times New Roman" w:hAnsi="Times New Roman" w:cs="Times New Roman" w:hint="eastAsia"/>
          <w:sz w:val="20"/>
          <w:lang w:eastAsia="zh-CN"/>
        </w:rPr>
        <w:t>校园社交活动的安卓应用，设计</w:t>
      </w:r>
      <w:r w:rsidR="00422D17" w:rsidRPr="002B5F36">
        <w:rPr>
          <w:rFonts w:ascii="Times New Roman" w:hAnsi="Times New Roman" w:cs="Times New Roman" w:hint="eastAsia"/>
          <w:sz w:val="20"/>
          <w:lang w:eastAsia="zh-CN"/>
        </w:rPr>
        <w:t>兼顾用户兴趣、社交和影响力的推荐算法</w:t>
      </w:r>
    </w:p>
    <w:p w14:paraId="44209073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564A9147" w14:textId="1C408203" w:rsidR="005E42DB" w:rsidRPr="00BC3FF9" w:rsidRDefault="00D30D1F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实习经历</w:t>
      </w:r>
    </w:p>
    <w:p w14:paraId="566817FA" w14:textId="02EAFCF7" w:rsidR="00EA20B8" w:rsidRPr="002B5F36" w:rsidRDefault="00DE0930" w:rsidP="00091CCB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微软亚洲研究院知识挖掘组</w:t>
      </w:r>
      <w:r w:rsidR="00D20431">
        <w:rPr>
          <w:rFonts w:ascii="Times New Roman" w:hAnsi="Times New Roman" w:cs="Times New Roman" w:hint="eastAsia"/>
          <w:sz w:val="21"/>
          <w:lang w:eastAsia="zh-CN"/>
        </w:rPr>
        <w:t>（指导老师：谢幸</w:t>
      </w:r>
      <w:r w:rsidR="00F56455" w:rsidRPr="002B5F36">
        <w:rPr>
          <w:rFonts w:ascii="Times New Roman" w:hAnsi="Times New Roman" w:cs="Times New Roman" w:hint="eastAsia"/>
          <w:sz w:val="21"/>
          <w:lang w:eastAsia="zh-CN"/>
        </w:rPr>
        <w:t>）</w:t>
      </w:r>
      <w:r w:rsidR="006C5765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2014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7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2014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F81A21" w:rsidRPr="002B5F36">
        <w:rPr>
          <w:rFonts w:ascii="Times New Roman" w:hAnsi="Times New Roman" w:cs="Times New Roman" w:hint="eastAsia"/>
          <w:sz w:val="21"/>
          <w:lang w:eastAsia="zh-CN"/>
        </w:rPr>
        <w:t>9</w:t>
      </w:r>
      <w:r w:rsidR="00EA20B8"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1F59C7DF" w14:textId="3DE769BB" w:rsidR="00EA20B8" w:rsidRPr="002B5F36" w:rsidRDefault="0009654A" w:rsidP="00DE0B19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研究社交网络多合一建模和跨社交网络的迁移学习算法</w:t>
      </w:r>
    </w:p>
    <w:p w14:paraId="6767E56D" w14:textId="5739CF81" w:rsidR="00091CCB" w:rsidRPr="002B5F36" w:rsidRDefault="00091CCB" w:rsidP="00091CCB">
      <w:pPr>
        <w:spacing w:after="0" w:line="240" w:lineRule="auto"/>
        <w:ind w:rightChars="-73" w:right="-161"/>
        <w:rPr>
          <w:rFonts w:ascii="Times New Roman" w:hAnsi="Times New Roman" w:cs="Times New Roman"/>
          <w:sz w:val="21"/>
          <w:lang w:eastAsia="zh-CN"/>
        </w:rPr>
      </w:pPr>
      <w:r w:rsidRPr="002B5F36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-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腾讯”联合实验室</w:t>
      </w:r>
      <w:r w:rsidR="00BB0CEE" w:rsidRPr="002B5F36">
        <w:rPr>
          <w:rFonts w:ascii="Times New Roman" w:hAnsi="Times New Roman" w:cs="Times New Roman" w:hint="eastAsia"/>
          <w:sz w:val="21"/>
          <w:lang w:eastAsia="zh-CN"/>
        </w:rPr>
        <w:t>搜索研发部软件工程师</w:t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F67A1F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74119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="006C5765" w:rsidRPr="002B5F36">
        <w:rPr>
          <w:rFonts w:ascii="Times New Roman" w:hAnsi="Times New Roman" w:cs="Times New Roman" w:hint="eastAsia"/>
          <w:sz w:val="21"/>
          <w:lang w:eastAsia="zh-CN"/>
        </w:rPr>
        <w:tab/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2011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>4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月至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2012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年</w:t>
      </w:r>
      <w:r w:rsidR="0067110E" w:rsidRPr="002B5F36">
        <w:rPr>
          <w:rFonts w:ascii="Times New Roman" w:hAnsi="Times New Roman" w:cs="Times New Roman" w:hint="eastAsia"/>
          <w:sz w:val="21"/>
          <w:lang w:eastAsia="zh-CN"/>
        </w:rPr>
        <w:t>3</w:t>
      </w:r>
      <w:r w:rsidRPr="002B5F36">
        <w:rPr>
          <w:rFonts w:ascii="Times New Roman" w:hAnsi="Times New Roman" w:cs="Times New Roman" w:hint="eastAsia"/>
          <w:sz w:val="21"/>
          <w:lang w:eastAsia="zh-CN"/>
        </w:rPr>
        <w:t>月</w:t>
      </w:r>
    </w:p>
    <w:p w14:paraId="1FF3CC16" w14:textId="2C45EFFF" w:rsidR="00A13372" w:rsidRPr="002B5F36" w:rsidRDefault="00955428" w:rsidP="00091CCB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0"/>
          <w:lang w:eastAsia="zh-CN"/>
        </w:rPr>
      </w:pPr>
      <w:r w:rsidRPr="002B5F36">
        <w:rPr>
          <w:rFonts w:ascii="Times New Roman" w:hAnsi="Times New Roman" w:cs="Times New Roman" w:hint="eastAsia"/>
          <w:sz w:val="20"/>
          <w:lang w:eastAsia="zh-CN"/>
        </w:rPr>
        <w:t>利用腾讯微博丰富的社交媒体数据，</w:t>
      </w:r>
      <w:r w:rsidR="00C66D9F" w:rsidRPr="002B5F36">
        <w:rPr>
          <w:rFonts w:ascii="Times New Roman" w:hAnsi="Times New Roman" w:cs="Times New Roman" w:hint="eastAsia"/>
          <w:sz w:val="20"/>
          <w:lang w:eastAsia="zh-CN"/>
        </w:rPr>
        <w:t>借助推荐系统算法，</w:t>
      </w:r>
      <w:r w:rsidR="009E4B7D" w:rsidRPr="002B5F36">
        <w:rPr>
          <w:rFonts w:ascii="Times New Roman" w:hAnsi="Times New Roman" w:cs="Times New Roman" w:hint="eastAsia"/>
          <w:sz w:val="20"/>
          <w:lang w:eastAsia="zh-CN"/>
        </w:rPr>
        <w:t>提升腾讯</w:t>
      </w:r>
      <w:r w:rsidR="009E4B7D" w:rsidRPr="002B5F36">
        <w:rPr>
          <w:rFonts w:ascii="Times New Roman" w:hAnsi="Times New Roman" w:cs="Times New Roman" w:hint="eastAsia"/>
          <w:sz w:val="20"/>
          <w:lang w:eastAsia="zh-CN"/>
        </w:rPr>
        <w:t>SOSO</w:t>
      </w:r>
      <w:r w:rsidR="005C0FAF" w:rsidRPr="002B5F36">
        <w:rPr>
          <w:rFonts w:ascii="Times New Roman" w:hAnsi="Times New Roman" w:cs="Times New Roman" w:hint="eastAsia"/>
          <w:sz w:val="20"/>
          <w:lang w:eastAsia="zh-CN"/>
        </w:rPr>
        <w:t>的搜索</w:t>
      </w:r>
      <w:r w:rsidR="006A7A8B" w:rsidRPr="002B5F36">
        <w:rPr>
          <w:rFonts w:ascii="Times New Roman" w:hAnsi="Times New Roman" w:cs="Times New Roman" w:hint="eastAsia"/>
          <w:sz w:val="20"/>
          <w:lang w:eastAsia="zh-CN"/>
        </w:rPr>
        <w:t>效果</w:t>
      </w:r>
    </w:p>
    <w:p w14:paraId="305255A8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b/>
          <w:sz w:val="4"/>
          <w:szCs w:val="18"/>
          <w:lang w:eastAsia="zh-CN"/>
        </w:rPr>
      </w:pPr>
    </w:p>
    <w:p w14:paraId="27FA1A6C" w14:textId="7C277312" w:rsidR="0066404F" w:rsidRPr="00BC3FF9" w:rsidRDefault="00F667EC" w:rsidP="003C5E34">
      <w:pPr>
        <w:spacing w:after="0" w:line="240" w:lineRule="auto"/>
        <w:rPr>
          <w:rFonts w:ascii="Times New Roman" w:hAnsi="Times New Roman" w:cs="Times New Roman"/>
          <w:b/>
          <w:bCs/>
          <w:lang w:eastAsia="zh-CN"/>
        </w:rPr>
      </w:pPr>
      <w:bookmarkStart w:id="1" w:name="OLE_LINK5"/>
      <w:bookmarkStart w:id="2" w:name="OLE_LINK6"/>
      <w:bookmarkStart w:id="3" w:name="OLE_LINK24"/>
      <w:bookmarkStart w:id="4" w:name="OLE_LINK25"/>
      <w:r w:rsidRPr="00BC3FF9">
        <w:rPr>
          <w:rFonts w:ascii="Times New Roman" w:hAnsi="Times New Roman" w:cs="Times New Roman" w:hint="eastAsia"/>
          <w:b/>
          <w:bCs/>
          <w:lang w:eastAsia="zh-CN"/>
        </w:rPr>
        <w:t>所获荣誉</w:t>
      </w:r>
    </w:p>
    <w:p w14:paraId="000E2B5F" w14:textId="77777777" w:rsidR="008700A3" w:rsidRPr="00B91892" w:rsidRDefault="008700A3" w:rsidP="00DE0930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国家奖学金（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30,000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元人民币）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  <w:t>2014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p w14:paraId="2869FA86" w14:textId="316B24EE" w:rsidR="006E72E5" w:rsidRPr="00B91892" w:rsidRDefault="006E72E5" w:rsidP="00DE0930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微软亚洲研究院优秀实习生奖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>2014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p w14:paraId="2E0D2CEB" w14:textId="21145D3B" w:rsidR="0066404F" w:rsidRPr="00B91892" w:rsidRDefault="001779B1" w:rsidP="003C5E34">
      <w:pPr>
        <w:widowControl w:val="0"/>
        <w:numPr>
          <w:ilvl w:val="0"/>
          <w:numId w:val="1"/>
        </w:numPr>
        <w:spacing w:after="0" w:line="240" w:lineRule="auto"/>
        <w:ind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搜狐研发奖学金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（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10,000</w:t>
      </w:r>
      <w:r w:rsidR="00FB7628" w:rsidRPr="00B91892">
        <w:rPr>
          <w:rFonts w:ascii="Times New Roman" w:hAnsi="Times New Roman" w:cs="Times New Roman" w:hint="eastAsia"/>
          <w:sz w:val="21"/>
          <w:lang w:eastAsia="zh-CN"/>
        </w:rPr>
        <w:t>元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人民币）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EA47EC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>2013</w:t>
      </w:r>
      <w:r w:rsidR="002276D1"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bookmarkEnd w:id="1"/>
    <w:bookmarkEnd w:id="2"/>
    <w:p w14:paraId="77C370B7" w14:textId="25495C9A" w:rsidR="0066404F" w:rsidRPr="00B91892" w:rsidRDefault="001779B1" w:rsidP="003C5E34">
      <w:pPr>
        <w:widowControl w:val="0"/>
        <w:numPr>
          <w:ilvl w:val="0"/>
          <w:numId w:val="1"/>
        </w:numPr>
        <w:spacing w:after="0" w:line="240" w:lineRule="auto"/>
        <w:ind w:left="777" w:rightChars="12" w:right="26"/>
        <w:rPr>
          <w:rFonts w:ascii="Times New Roman" w:hAnsi="Times New Roman" w:cs="Times New Roman"/>
          <w:sz w:val="21"/>
          <w:lang w:eastAsia="zh-CN"/>
        </w:rPr>
      </w:pPr>
      <w:r w:rsidRPr="00B91892">
        <w:rPr>
          <w:rFonts w:ascii="Times New Roman" w:hAnsi="Times New Roman" w:cs="Times New Roman" w:hint="eastAsia"/>
          <w:sz w:val="21"/>
          <w:lang w:eastAsia="zh-CN"/>
        </w:rPr>
        <w:t>“清华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-</w:t>
      </w:r>
      <w:r w:rsidRPr="00B91892">
        <w:rPr>
          <w:rFonts w:ascii="Times New Roman" w:hAnsi="Times New Roman" w:cs="Times New Roman" w:hint="eastAsia"/>
          <w:sz w:val="21"/>
          <w:lang w:eastAsia="zh-CN"/>
        </w:rPr>
        <w:t>丰田”奖学金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（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5,000</w:t>
      </w:r>
      <w:r w:rsidR="00FB7628" w:rsidRPr="00B91892">
        <w:rPr>
          <w:rFonts w:ascii="Times New Roman" w:hAnsi="Times New Roman" w:cs="Times New Roman" w:hint="eastAsia"/>
          <w:sz w:val="21"/>
          <w:lang w:eastAsia="zh-CN"/>
        </w:rPr>
        <w:t>元</w:t>
      </w:r>
      <w:r w:rsidR="00CB4D45" w:rsidRPr="00B91892">
        <w:rPr>
          <w:rFonts w:ascii="Times New Roman" w:hAnsi="Times New Roman" w:cs="Times New Roman" w:hint="eastAsia"/>
          <w:sz w:val="21"/>
          <w:lang w:eastAsia="zh-CN"/>
        </w:rPr>
        <w:t>人民币）</w:t>
      </w:r>
      <w:r w:rsidR="003405E6" w:rsidRPr="00B91892">
        <w:rPr>
          <w:rFonts w:ascii="Times New Roman" w:hAnsi="Times New Roman" w:cs="Times New Roman" w:hint="eastAsia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</w:r>
      <w:r w:rsidR="0066404F" w:rsidRPr="00B91892">
        <w:rPr>
          <w:rFonts w:ascii="Times New Roman" w:hAnsi="Times New Roman" w:cs="Times New Roman"/>
          <w:sz w:val="21"/>
          <w:lang w:eastAsia="zh-CN"/>
        </w:rPr>
        <w:tab/>
        <w:t>2008</w:t>
      </w:r>
      <w:r w:rsidR="002276D1" w:rsidRPr="00B91892">
        <w:rPr>
          <w:rFonts w:ascii="Times New Roman" w:hAnsi="Times New Roman" w:cs="Times New Roman" w:hint="eastAsia"/>
          <w:sz w:val="21"/>
          <w:lang w:eastAsia="zh-CN"/>
        </w:rPr>
        <w:t>年</w:t>
      </w:r>
    </w:p>
    <w:bookmarkEnd w:id="3"/>
    <w:bookmarkEnd w:id="4"/>
    <w:p w14:paraId="61ACEB9D" w14:textId="77777777" w:rsidR="00A85098" w:rsidRPr="00C921DD" w:rsidRDefault="00A85098" w:rsidP="003C5E34">
      <w:pPr>
        <w:spacing w:after="0" w:line="240" w:lineRule="auto"/>
        <w:rPr>
          <w:rFonts w:ascii="Times New Roman" w:hAnsi="Times New Roman" w:cs="Times New Roman"/>
          <w:sz w:val="4"/>
          <w:szCs w:val="18"/>
          <w:lang w:eastAsia="zh-CN"/>
        </w:rPr>
      </w:pPr>
    </w:p>
    <w:p w14:paraId="1840900D" w14:textId="5D037B7A" w:rsidR="00FA67F9" w:rsidRPr="00BC3FF9" w:rsidRDefault="00FD6036" w:rsidP="003C5E34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期刊</w:t>
      </w:r>
      <w:r w:rsidR="007C056B" w:rsidRPr="00BC3FF9">
        <w:rPr>
          <w:rFonts w:ascii="Times New Roman" w:hAnsi="Times New Roman" w:cs="Times New Roman" w:hint="eastAsia"/>
          <w:b/>
          <w:lang w:eastAsia="zh-CN"/>
        </w:rPr>
        <w:t>论文</w:t>
      </w:r>
    </w:p>
    <w:p w14:paraId="788CD5ED" w14:textId="0C562E72" w:rsidR="00D85690" w:rsidRPr="00D85690" w:rsidRDefault="00D85690" w:rsidP="00B77F41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="00F8716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Xumin</w:t>
      </w:r>
      <w:proofErr w:type="spellEnd"/>
      <w:r w:rsidR="00F87161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Chen,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="00B77F41"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="002F727A"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已录用，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CC36A1C" w14:textId="24AC2C05" w:rsidR="00862149" w:rsidRPr="00B91892" w:rsidRDefault="00862149" w:rsidP="00862149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Alex </w:t>
      </w:r>
      <w:proofErr w:type="spellStart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Beutel</w:t>
      </w:r>
      <w:proofErr w:type="spellEnd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Christos </w:t>
      </w:r>
      <w:proofErr w:type="spellStart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Faloutsos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Catching Synchronized Behaviors in Large Networks: A Graph Mining Approach”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ACM TKDD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 w:rsidR="0023299C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 w:rsidR="002F727A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已录用，</w:t>
      </w:r>
      <w:r w:rsidR="00FD1078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特邀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1.147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FCA67F3" w14:textId="30134FE6" w:rsidR="00862149" w:rsidRPr="00B91892" w:rsidRDefault="00862149" w:rsidP="00862149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长文，影响因子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3149A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3149A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10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2CA625E2" w14:textId="77777777" w:rsidR="00FD6036" w:rsidRPr="00B91892" w:rsidRDefault="00FD6036" w:rsidP="00FD603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Feida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Zhu, 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Jiawei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Han,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Lifeng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Sun and Shiqiang Yang. “Mining Diversity on Social Media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in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Multimedia Tools and Applications 2012.</w:t>
      </w:r>
    </w:p>
    <w:p w14:paraId="4FB3B9A8" w14:textId="77777777" w:rsidR="00470921" w:rsidRPr="00C921DD" w:rsidRDefault="00470921" w:rsidP="00021E25">
      <w:pPr>
        <w:spacing w:after="0" w:line="240" w:lineRule="auto"/>
        <w:rPr>
          <w:rFonts w:ascii="Times New Roman" w:hAnsi="Times New Roman" w:cs="Times New Roman"/>
          <w:sz w:val="4"/>
          <w:szCs w:val="18"/>
          <w:lang w:eastAsia="zh-CN"/>
        </w:rPr>
      </w:pPr>
    </w:p>
    <w:p w14:paraId="26FE2912" w14:textId="77777777" w:rsidR="00222C13" w:rsidRPr="00BC3FF9" w:rsidRDefault="000429F1" w:rsidP="00222C13">
      <w:pPr>
        <w:spacing w:after="0" w:line="240" w:lineRule="auto"/>
        <w:rPr>
          <w:rFonts w:ascii="Times New Roman" w:hAnsi="Times New Roman" w:cs="Times New Roman"/>
          <w:b/>
          <w:lang w:eastAsia="zh-CN"/>
        </w:rPr>
      </w:pPr>
      <w:r w:rsidRPr="00BC3FF9">
        <w:rPr>
          <w:rFonts w:ascii="Times New Roman" w:hAnsi="Times New Roman" w:cs="Times New Roman" w:hint="eastAsia"/>
          <w:b/>
          <w:lang w:eastAsia="zh-CN"/>
        </w:rPr>
        <w:t>会议</w:t>
      </w:r>
      <w:r w:rsidR="0084205B" w:rsidRPr="00BC3FF9">
        <w:rPr>
          <w:rFonts w:ascii="Times New Roman" w:hAnsi="Times New Roman" w:cs="Times New Roman" w:hint="eastAsia"/>
          <w:b/>
          <w:lang w:eastAsia="zh-CN"/>
        </w:rPr>
        <w:t>论文</w:t>
      </w:r>
    </w:p>
    <w:p w14:paraId="050A4B1B" w14:textId="6C9CCA85" w:rsidR="00271B3C" w:rsidRPr="00431D23" w:rsidRDefault="00271B3C" w:rsidP="00271B3C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Beutel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proofErr w:type="spellStart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Peng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Hooi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4"/>
          <w:lang w:eastAsia="zh-CN"/>
        </w:rPr>
        <w:t>Shiqiang</w:t>
      </w:r>
      <w:proofErr w:type="spellEnd"/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Christos </w:t>
      </w:r>
      <w:proofErr w:type="spellStart"/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Faloutsos</w:t>
      </w:r>
      <w:proofErr w:type="spellEnd"/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短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文，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1747C016" w14:textId="5DA96C71" w:rsidR="00D15C09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Alex </w:t>
      </w:r>
      <w:proofErr w:type="spellStart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Beutel</w:t>
      </w:r>
      <w:proofErr w:type="spellEnd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Christos </w:t>
      </w:r>
      <w:proofErr w:type="spellStart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Faloutsos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proofErr w:type="spellStart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</w:t>
      </w:r>
      <w:proofErr w:type="spellEnd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: Catching Synchronized Behavior in Large Directed Graph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595553" w:rsidRPr="00085357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SIG</w:t>
      </w:r>
      <w:r w:rsidRPr="00085357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B2243F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014AD0"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入</w:t>
      </w:r>
      <w:r w:rsidR="00B2243F"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最佳论文最终列表</w:t>
      </w:r>
      <w:r w:rsidR="00014AD0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014AD0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449EAC71" w14:textId="47B200EB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A5315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</w:t>
      </w:r>
      <w:proofErr w:type="spellStart"/>
      <w:r w:rsidR="00A5315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Wenwu</w:t>
      </w:r>
      <w:proofErr w:type="spellEnd"/>
      <w:r w:rsidR="00A5315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Zhu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8A4F2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proofErr w:type="gram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ACM</w:t>
      </w:r>
      <w:proofErr w:type="gramEnd"/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9555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SIG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A22AB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A22AB9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1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38A6A2FF" w14:textId="01E167B1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Pr="00B91892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Alex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Beutel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Christos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Faloutsos</w:t>
      </w:r>
      <w:proofErr w:type="spellEnd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“Inferring Strange Behavior from Connectivity Pattern in Social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PAKDD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10.8%)</w:t>
      </w:r>
    </w:p>
    <w:p w14:paraId="6BC7D186" w14:textId="0834BC3D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Alex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Beutel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Christos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Faloutsos</w:t>
      </w:r>
      <w:proofErr w:type="spellEnd"/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“Detecting Suspicious Following Behavior in Multimillion-Node Social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WWW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海报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2015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3149A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3149AD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3149A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6BBDE70E" w14:textId="69E32F32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Rui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Liu,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Qiang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Shiqiang Yang. “Social Contextual Recommendation”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CIKM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F64C5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E247B6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E247B6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71</w:t>
      </w:r>
      <w:r w:rsidR="00502BD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F55FB25" w14:textId="000DE977" w:rsidR="00405ADA" w:rsidRPr="00B91892" w:rsidRDefault="00405ADA" w:rsidP="00405ADA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Wang,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Qiang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Yang,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Wenwu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Zhu and Shiqiang Yang. “Social Recommendation across Multiple Relational Domains”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长文，</w:t>
      </w:r>
      <w:r w:rsidR="00FD7C1C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入稿</w:t>
      </w:r>
      <w:r w:rsidR="00513108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率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13.4%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，截至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F64C5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年</w:t>
      </w:r>
      <w:r w:rsidR="00E247B6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月，已被引用</w:t>
      </w:r>
      <w:r w:rsidR="00E247B6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32</w:t>
      </w:r>
      <w:r w:rsidR="001E37ED"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次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B9FEB8A" w14:textId="5998D94E" w:rsidR="0004009B" w:rsidRPr="00A40CE1" w:rsidRDefault="00405ADA" w:rsidP="00A40CE1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Jie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Tang, </w:t>
      </w:r>
      <w:proofErr w:type="spellStart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Jiawei</w:t>
      </w:r>
      <w:proofErr w:type="spellEnd"/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Han, </w:t>
      </w: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 “Mining Topic-Level Influence in Heterogeneous Networks”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</w:t>
      </w:r>
      <w:r w:rsidR="005B46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ACM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CIKM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2010.</w:t>
      </w:r>
    </w:p>
    <w:sectPr w:rsidR="0004009B" w:rsidRPr="00A40CE1" w:rsidSect="00772B4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3C7B5" w14:textId="77777777" w:rsidR="00B306C3" w:rsidRDefault="00B306C3" w:rsidP="00E365D6">
      <w:pPr>
        <w:spacing w:after="0" w:line="240" w:lineRule="auto"/>
      </w:pPr>
      <w:r>
        <w:separator/>
      </w:r>
    </w:p>
  </w:endnote>
  <w:endnote w:type="continuationSeparator" w:id="0">
    <w:p w14:paraId="47E369EA" w14:textId="77777777" w:rsidR="00B306C3" w:rsidRDefault="00B306C3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D7606" w14:textId="77777777" w:rsidR="00B306C3" w:rsidRDefault="00B306C3" w:rsidP="00E365D6">
      <w:pPr>
        <w:spacing w:after="0" w:line="240" w:lineRule="auto"/>
      </w:pPr>
      <w:r>
        <w:separator/>
      </w:r>
    </w:p>
  </w:footnote>
  <w:footnote w:type="continuationSeparator" w:id="0">
    <w:p w14:paraId="795F95F3" w14:textId="77777777" w:rsidR="00B306C3" w:rsidRDefault="00B306C3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4B5"/>
    <w:multiLevelType w:val="hybridMultilevel"/>
    <w:tmpl w:val="1C4CE308"/>
    <w:lvl w:ilvl="0" w:tplc="3956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D84E9D"/>
    <w:multiLevelType w:val="hybridMultilevel"/>
    <w:tmpl w:val="F656D276"/>
    <w:lvl w:ilvl="0" w:tplc="E3281D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CF0"/>
    <w:rsid w:val="00003D2A"/>
    <w:rsid w:val="00005753"/>
    <w:rsid w:val="00005EF8"/>
    <w:rsid w:val="00006E57"/>
    <w:rsid w:val="00007663"/>
    <w:rsid w:val="000078D9"/>
    <w:rsid w:val="00010C76"/>
    <w:rsid w:val="000111AA"/>
    <w:rsid w:val="000114C5"/>
    <w:rsid w:val="00011DE3"/>
    <w:rsid w:val="00012EB0"/>
    <w:rsid w:val="00013BDA"/>
    <w:rsid w:val="00014210"/>
    <w:rsid w:val="00014AD0"/>
    <w:rsid w:val="00014D1D"/>
    <w:rsid w:val="00014EDD"/>
    <w:rsid w:val="000161A3"/>
    <w:rsid w:val="00016693"/>
    <w:rsid w:val="000167F0"/>
    <w:rsid w:val="00016B3F"/>
    <w:rsid w:val="00016E1F"/>
    <w:rsid w:val="000176D3"/>
    <w:rsid w:val="0001792B"/>
    <w:rsid w:val="0002187E"/>
    <w:rsid w:val="00021E25"/>
    <w:rsid w:val="00022B74"/>
    <w:rsid w:val="00023DDE"/>
    <w:rsid w:val="0002487B"/>
    <w:rsid w:val="00032B01"/>
    <w:rsid w:val="00033A6B"/>
    <w:rsid w:val="0004009B"/>
    <w:rsid w:val="000429F1"/>
    <w:rsid w:val="00042E43"/>
    <w:rsid w:val="0004501A"/>
    <w:rsid w:val="00047C79"/>
    <w:rsid w:val="000513CE"/>
    <w:rsid w:val="00057072"/>
    <w:rsid w:val="00060488"/>
    <w:rsid w:val="00060BEC"/>
    <w:rsid w:val="00061818"/>
    <w:rsid w:val="00063E30"/>
    <w:rsid w:val="0006468D"/>
    <w:rsid w:val="00066097"/>
    <w:rsid w:val="000660EC"/>
    <w:rsid w:val="000676BB"/>
    <w:rsid w:val="000701FE"/>
    <w:rsid w:val="0007095F"/>
    <w:rsid w:val="00070A90"/>
    <w:rsid w:val="00070C57"/>
    <w:rsid w:val="00071601"/>
    <w:rsid w:val="0007178B"/>
    <w:rsid w:val="00071883"/>
    <w:rsid w:val="00071D9C"/>
    <w:rsid w:val="00072D3A"/>
    <w:rsid w:val="00073D85"/>
    <w:rsid w:val="000757E9"/>
    <w:rsid w:val="0007584F"/>
    <w:rsid w:val="000764CF"/>
    <w:rsid w:val="000767A5"/>
    <w:rsid w:val="000768A9"/>
    <w:rsid w:val="000806FC"/>
    <w:rsid w:val="00080E64"/>
    <w:rsid w:val="00081D4C"/>
    <w:rsid w:val="00083186"/>
    <w:rsid w:val="00083C18"/>
    <w:rsid w:val="00083DD7"/>
    <w:rsid w:val="00083FA4"/>
    <w:rsid w:val="000844BB"/>
    <w:rsid w:val="00085357"/>
    <w:rsid w:val="00085E38"/>
    <w:rsid w:val="0008639A"/>
    <w:rsid w:val="000866EC"/>
    <w:rsid w:val="000877BD"/>
    <w:rsid w:val="000902F6"/>
    <w:rsid w:val="00091CCB"/>
    <w:rsid w:val="000927F8"/>
    <w:rsid w:val="00092AA4"/>
    <w:rsid w:val="000951FF"/>
    <w:rsid w:val="00095781"/>
    <w:rsid w:val="0009654A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A7C5A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74F5"/>
    <w:rsid w:val="000C780D"/>
    <w:rsid w:val="000D140E"/>
    <w:rsid w:val="000D19CC"/>
    <w:rsid w:val="000D1B8B"/>
    <w:rsid w:val="000D2815"/>
    <w:rsid w:val="000D2F09"/>
    <w:rsid w:val="000D31E2"/>
    <w:rsid w:val="000D417B"/>
    <w:rsid w:val="000D68BF"/>
    <w:rsid w:val="000D6F5A"/>
    <w:rsid w:val="000D7D36"/>
    <w:rsid w:val="000E0D05"/>
    <w:rsid w:val="000E19BF"/>
    <w:rsid w:val="000E230A"/>
    <w:rsid w:val="000E24AA"/>
    <w:rsid w:val="000E2702"/>
    <w:rsid w:val="000E36DC"/>
    <w:rsid w:val="000E4ED3"/>
    <w:rsid w:val="000E5239"/>
    <w:rsid w:val="000E67BC"/>
    <w:rsid w:val="000E717A"/>
    <w:rsid w:val="000E7227"/>
    <w:rsid w:val="000F0376"/>
    <w:rsid w:val="000F1C6D"/>
    <w:rsid w:val="000F1FBF"/>
    <w:rsid w:val="000F39F2"/>
    <w:rsid w:val="000F70DA"/>
    <w:rsid w:val="000F7656"/>
    <w:rsid w:val="000F7CFD"/>
    <w:rsid w:val="00101FB8"/>
    <w:rsid w:val="00105C70"/>
    <w:rsid w:val="00107754"/>
    <w:rsid w:val="001101D1"/>
    <w:rsid w:val="001107BF"/>
    <w:rsid w:val="00110DC4"/>
    <w:rsid w:val="00112D0A"/>
    <w:rsid w:val="00117258"/>
    <w:rsid w:val="00120AB1"/>
    <w:rsid w:val="0012189B"/>
    <w:rsid w:val="00123298"/>
    <w:rsid w:val="00123331"/>
    <w:rsid w:val="00123C38"/>
    <w:rsid w:val="0012421A"/>
    <w:rsid w:val="00124A1A"/>
    <w:rsid w:val="00124B89"/>
    <w:rsid w:val="00125896"/>
    <w:rsid w:val="0013463E"/>
    <w:rsid w:val="001347DF"/>
    <w:rsid w:val="00136776"/>
    <w:rsid w:val="00136F88"/>
    <w:rsid w:val="00140761"/>
    <w:rsid w:val="001418F4"/>
    <w:rsid w:val="001424A6"/>
    <w:rsid w:val="00142C58"/>
    <w:rsid w:val="00143CE4"/>
    <w:rsid w:val="00143E93"/>
    <w:rsid w:val="00144531"/>
    <w:rsid w:val="00144A24"/>
    <w:rsid w:val="0014575C"/>
    <w:rsid w:val="001461A9"/>
    <w:rsid w:val="00146350"/>
    <w:rsid w:val="00147A99"/>
    <w:rsid w:val="00152C63"/>
    <w:rsid w:val="00153882"/>
    <w:rsid w:val="00154E61"/>
    <w:rsid w:val="00154FE7"/>
    <w:rsid w:val="0015536E"/>
    <w:rsid w:val="001568BD"/>
    <w:rsid w:val="00156972"/>
    <w:rsid w:val="00156E5F"/>
    <w:rsid w:val="00157A13"/>
    <w:rsid w:val="00160FF3"/>
    <w:rsid w:val="00161022"/>
    <w:rsid w:val="001618AF"/>
    <w:rsid w:val="001618EE"/>
    <w:rsid w:val="00161B7D"/>
    <w:rsid w:val="00161ECE"/>
    <w:rsid w:val="00162DF9"/>
    <w:rsid w:val="00163D87"/>
    <w:rsid w:val="00165F8D"/>
    <w:rsid w:val="001660C1"/>
    <w:rsid w:val="001706C6"/>
    <w:rsid w:val="001779B1"/>
    <w:rsid w:val="00177D60"/>
    <w:rsid w:val="001808A9"/>
    <w:rsid w:val="00180A36"/>
    <w:rsid w:val="00180DD8"/>
    <w:rsid w:val="00181472"/>
    <w:rsid w:val="001829BD"/>
    <w:rsid w:val="00184AC6"/>
    <w:rsid w:val="001864C8"/>
    <w:rsid w:val="00186EDF"/>
    <w:rsid w:val="001874C4"/>
    <w:rsid w:val="00187D30"/>
    <w:rsid w:val="00191E29"/>
    <w:rsid w:val="00192C2E"/>
    <w:rsid w:val="001944F0"/>
    <w:rsid w:val="00194CCA"/>
    <w:rsid w:val="00195A6C"/>
    <w:rsid w:val="001A02F8"/>
    <w:rsid w:val="001A1856"/>
    <w:rsid w:val="001A234C"/>
    <w:rsid w:val="001A310A"/>
    <w:rsid w:val="001A380A"/>
    <w:rsid w:val="001A39C8"/>
    <w:rsid w:val="001A57E5"/>
    <w:rsid w:val="001A5B42"/>
    <w:rsid w:val="001A61A2"/>
    <w:rsid w:val="001B1654"/>
    <w:rsid w:val="001B3A7F"/>
    <w:rsid w:val="001B527C"/>
    <w:rsid w:val="001B5811"/>
    <w:rsid w:val="001B63A0"/>
    <w:rsid w:val="001B66FF"/>
    <w:rsid w:val="001B6C18"/>
    <w:rsid w:val="001B6CA2"/>
    <w:rsid w:val="001B788B"/>
    <w:rsid w:val="001C02FF"/>
    <w:rsid w:val="001C0FB9"/>
    <w:rsid w:val="001C1A17"/>
    <w:rsid w:val="001C1CF5"/>
    <w:rsid w:val="001C3C52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D57"/>
    <w:rsid w:val="001D74EC"/>
    <w:rsid w:val="001D7AB2"/>
    <w:rsid w:val="001E199D"/>
    <w:rsid w:val="001E1D5C"/>
    <w:rsid w:val="001E37ED"/>
    <w:rsid w:val="001E46BD"/>
    <w:rsid w:val="001E48A5"/>
    <w:rsid w:val="001E506B"/>
    <w:rsid w:val="001E5920"/>
    <w:rsid w:val="001E6645"/>
    <w:rsid w:val="001F01E8"/>
    <w:rsid w:val="001F0975"/>
    <w:rsid w:val="001F0C45"/>
    <w:rsid w:val="001F37A2"/>
    <w:rsid w:val="001F401E"/>
    <w:rsid w:val="001F5119"/>
    <w:rsid w:val="001F5322"/>
    <w:rsid w:val="001F5B25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1F67"/>
    <w:rsid w:val="00211FE5"/>
    <w:rsid w:val="0021224F"/>
    <w:rsid w:val="00212EA5"/>
    <w:rsid w:val="002131CA"/>
    <w:rsid w:val="00213BF2"/>
    <w:rsid w:val="00216019"/>
    <w:rsid w:val="00216B5D"/>
    <w:rsid w:val="00216F9F"/>
    <w:rsid w:val="00220F97"/>
    <w:rsid w:val="00222C13"/>
    <w:rsid w:val="00225922"/>
    <w:rsid w:val="00226B20"/>
    <w:rsid w:val="0022715D"/>
    <w:rsid w:val="00227374"/>
    <w:rsid w:val="002276D1"/>
    <w:rsid w:val="00227BAC"/>
    <w:rsid w:val="00230683"/>
    <w:rsid w:val="0023165A"/>
    <w:rsid w:val="00231949"/>
    <w:rsid w:val="002325B5"/>
    <w:rsid w:val="0023299C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47E29"/>
    <w:rsid w:val="00251B35"/>
    <w:rsid w:val="00253F31"/>
    <w:rsid w:val="00256788"/>
    <w:rsid w:val="00256F52"/>
    <w:rsid w:val="00257BF3"/>
    <w:rsid w:val="002600A6"/>
    <w:rsid w:val="00262B34"/>
    <w:rsid w:val="002668B3"/>
    <w:rsid w:val="00267C3F"/>
    <w:rsid w:val="002718B2"/>
    <w:rsid w:val="00271A94"/>
    <w:rsid w:val="00271B3C"/>
    <w:rsid w:val="00272470"/>
    <w:rsid w:val="00273183"/>
    <w:rsid w:val="00274D2C"/>
    <w:rsid w:val="0027527E"/>
    <w:rsid w:val="0028063D"/>
    <w:rsid w:val="00283340"/>
    <w:rsid w:val="00283428"/>
    <w:rsid w:val="002835F5"/>
    <w:rsid w:val="00283764"/>
    <w:rsid w:val="00283A99"/>
    <w:rsid w:val="00283FFB"/>
    <w:rsid w:val="0028469F"/>
    <w:rsid w:val="002847B0"/>
    <w:rsid w:val="00285C3E"/>
    <w:rsid w:val="00285CFF"/>
    <w:rsid w:val="0028763D"/>
    <w:rsid w:val="00287C51"/>
    <w:rsid w:val="00287FFC"/>
    <w:rsid w:val="00291EE5"/>
    <w:rsid w:val="002930D9"/>
    <w:rsid w:val="00293FB7"/>
    <w:rsid w:val="0029560F"/>
    <w:rsid w:val="002958CB"/>
    <w:rsid w:val="00295ADB"/>
    <w:rsid w:val="002966C4"/>
    <w:rsid w:val="002A02F6"/>
    <w:rsid w:val="002A1724"/>
    <w:rsid w:val="002A32EC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5F36"/>
    <w:rsid w:val="002B65DB"/>
    <w:rsid w:val="002B78A2"/>
    <w:rsid w:val="002B78F2"/>
    <w:rsid w:val="002B7C25"/>
    <w:rsid w:val="002C05FD"/>
    <w:rsid w:val="002C146F"/>
    <w:rsid w:val="002C2462"/>
    <w:rsid w:val="002C35B6"/>
    <w:rsid w:val="002C3D24"/>
    <w:rsid w:val="002C473E"/>
    <w:rsid w:val="002C5D03"/>
    <w:rsid w:val="002C71C2"/>
    <w:rsid w:val="002C7374"/>
    <w:rsid w:val="002D3C36"/>
    <w:rsid w:val="002D3CEB"/>
    <w:rsid w:val="002D5143"/>
    <w:rsid w:val="002D731F"/>
    <w:rsid w:val="002E0CAF"/>
    <w:rsid w:val="002E101A"/>
    <w:rsid w:val="002E1154"/>
    <w:rsid w:val="002E1F76"/>
    <w:rsid w:val="002E409D"/>
    <w:rsid w:val="002E4313"/>
    <w:rsid w:val="002F3782"/>
    <w:rsid w:val="002F5D17"/>
    <w:rsid w:val="002F60FD"/>
    <w:rsid w:val="002F6315"/>
    <w:rsid w:val="002F65C6"/>
    <w:rsid w:val="002F6E91"/>
    <w:rsid w:val="002F727A"/>
    <w:rsid w:val="002F7E9D"/>
    <w:rsid w:val="00301CFE"/>
    <w:rsid w:val="003028A3"/>
    <w:rsid w:val="003029CC"/>
    <w:rsid w:val="003033A9"/>
    <w:rsid w:val="00304315"/>
    <w:rsid w:val="00304CD9"/>
    <w:rsid w:val="00307E58"/>
    <w:rsid w:val="00310B1B"/>
    <w:rsid w:val="00310BD3"/>
    <w:rsid w:val="00310E04"/>
    <w:rsid w:val="0031144D"/>
    <w:rsid w:val="00312ABD"/>
    <w:rsid w:val="00312E3D"/>
    <w:rsid w:val="00314893"/>
    <w:rsid w:val="003149AD"/>
    <w:rsid w:val="003161B7"/>
    <w:rsid w:val="0031629C"/>
    <w:rsid w:val="00316458"/>
    <w:rsid w:val="00316596"/>
    <w:rsid w:val="0031673E"/>
    <w:rsid w:val="00320325"/>
    <w:rsid w:val="00321711"/>
    <w:rsid w:val="00321BBB"/>
    <w:rsid w:val="00321F40"/>
    <w:rsid w:val="00322578"/>
    <w:rsid w:val="00323DCD"/>
    <w:rsid w:val="00324F94"/>
    <w:rsid w:val="003252EF"/>
    <w:rsid w:val="00326D3A"/>
    <w:rsid w:val="0033055E"/>
    <w:rsid w:val="00330DAD"/>
    <w:rsid w:val="003322A1"/>
    <w:rsid w:val="00333C23"/>
    <w:rsid w:val="00334584"/>
    <w:rsid w:val="003346F4"/>
    <w:rsid w:val="003360B3"/>
    <w:rsid w:val="003370B2"/>
    <w:rsid w:val="003372D9"/>
    <w:rsid w:val="003375B4"/>
    <w:rsid w:val="003405E6"/>
    <w:rsid w:val="00340609"/>
    <w:rsid w:val="00340809"/>
    <w:rsid w:val="00341196"/>
    <w:rsid w:val="00341C61"/>
    <w:rsid w:val="003427FF"/>
    <w:rsid w:val="00343896"/>
    <w:rsid w:val="00344427"/>
    <w:rsid w:val="0034571B"/>
    <w:rsid w:val="00346ECB"/>
    <w:rsid w:val="00350342"/>
    <w:rsid w:val="00350873"/>
    <w:rsid w:val="00350CB2"/>
    <w:rsid w:val="00352410"/>
    <w:rsid w:val="0035270B"/>
    <w:rsid w:val="0035356C"/>
    <w:rsid w:val="00353E43"/>
    <w:rsid w:val="003550D4"/>
    <w:rsid w:val="00355200"/>
    <w:rsid w:val="0035615C"/>
    <w:rsid w:val="003600ED"/>
    <w:rsid w:val="00361C0A"/>
    <w:rsid w:val="003621C9"/>
    <w:rsid w:val="00364CAF"/>
    <w:rsid w:val="00366EE2"/>
    <w:rsid w:val="0036757C"/>
    <w:rsid w:val="00371E1B"/>
    <w:rsid w:val="003733DB"/>
    <w:rsid w:val="00373DFD"/>
    <w:rsid w:val="00374AEF"/>
    <w:rsid w:val="00375370"/>
    <w:rsid w:val="003760AE"/>
    <w:rsid w:val="003763A6"/>
    <w:rsid w:val="00376E30"/>
    <w:rsid w:val="0038123D"/>
    <w:rsid w:val="00381AE0"/>
    <w:rsid w:val="00383A89"/>
    <w:rsid w:val="00384B35"/>
    <w:rsid w:val="00385407"/>
    <w:rsid w:val="003856E7"/>
    <w:rsid w:val="00385A9B"/>
    <w:rsid w:val="003865F4"/>
    <w:rsid w:val="003872C8"/>
    <w:rsid w:val="00390C36"/>
    <w:rsid w:val="0039144D"/>
    <w:rsid w:val="00391516"/>
    <w:rsid w:val="00391BFB"/>
    <w:rsid w:val="00393160"/>
    <w:rsid w:val="0039364F"/>
    <w:rsid w:val="0039369C"/>
    <w:rsid w:val="003937CB"/>
    <w:rsid w:val="0039427C"/>
    <w:rsid w:val="003943D8"/>
    <w:rsid w:val="00394512"/>
    <w:rsid w:val="0039698C"/>
    <w:rsid w:val="00397EFC"/>
    <w:rsid w:val="003A000E"/>
    <w:rsid w:val="003A044D"/>
    <w:rsid w:val="003A1976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B55"/>
    <w:rsid w:val="003C3272"/>
    <w:rsid w:val="003C355F"/>
    <w:rsid w:val="003C46D5"/>
    <w:rsid w:val="003C5ACE"/>
    <w:rsid w:val="003C5E34"/>
    <w:rsid w:val="003C6319"/>
    <w:rsid w:val="003C6806"/>
    <w:rsid w:val="003C6C8F"/>
    <w:rsid w:val="003D2BD9"/>
    <w:rsid w:val="003D40D3"/>
    <w:rsid w:val="003D680F"/>
    <w:rsid w:val="003D6C01"/>
    <w:rsid w:val="003D6CBB"/>
    <w:rsid w:val="003E12B8"/>
    <w:rsid w:val="003E2DF7"/>
    <w:rsid w:val="003E32FE"/>
    <w:rsid w:val="003E3847"/>
    <w:rsid w:val="003E5656"/>
    <w:rsid w:val="003E62FB"/>
    <w:rsid w:val="003F0086"/>
    <w:rsid w:val="003F1605"/>
    <w:rsid w:val="003F1985"/>
    <w:rsid w:val="003F3396"/>
    <w:rsid w:val="003F4E31"/>
    <w:rsid w:val="003F6BAB"/>
    <w:rsid w:val="003F6C88"/>
    <w:rsid w:val="003F7951"/>
    <w:rsid w:val="003F7D6B"/>
    <w:rsid w:val="0040028A"/>
    <w:rsid w:val="00401C88"/>
    <w:rsid w:val="00401E26"/>
    <w:rsid w:val="0040200A"/>
    <w:rsid w:val="004047F7"/>
    <w:rsid w:val="00405036"/>
    <w:rsid w:val="00405ADA"/>
    <w:rsid w:val="00405F8B"/>
    <w:rsid w:val="004076E3"/>
    <w:rsid w:val="0041056A"/>
    <w:rsid w:val="00411D31"/>
    <w:rsid w:val="00411E7A"/>
    <w:rsid w:val="004142A0"/>
    <w:rsid w:val="0041558D"/>
    <w:rsid w:val="004156F3"/>
    <w:rsid w:val="004179BE"/>
    <w:rsid w:val="0042187A"/>
    <w:rsid w:val="00422D17"/>
    <w:rsid w:val="00425ABD"/>
    <w:rsid w:val="004273ED"/>
    <w:rsid w:val="0042791B"/>
    <w:rsid w:val="00431551"/>
    <w:rsid w:val="00431633"/>
    <w:rsid w:val="00431A18"/>
    <w:rsid w:val="00431DFC"/>
    <w:rsid w:val="00431F6C"/>
    <w:rsid w:val="00432D03"/>
    <w:rsid w:val="00434E54"/>
    <w:rsid w:val="004351B7"/>
    <w:rsid w:val="004359BB"/>
    <w:rsid w:val="00436CDD"/>
    <w:rsid w:val="00437C6A"/>
    <w:rsid w:val="00441F24"/>
    <w:rsid w:val="004420CC"/>
    <w:rsid w:val="0044276B"/>
    <w:rsid w:val="00444C79"/>
    <w:rsid w:val="00444E75"/>
    <w:rsid w:val="00447CA0"/>
    <w:rsid w:val="00450266"/>
    <w:rsid w:val="00450544"/>
    <w:rsid w:val="0045176F"/>
    <w:rsid w:val="00453E27"/>
    <w:rsid w:val="00453E58"/>
    <w:rsid w:val="0045407C"/>
    <w:rsid w:val="00454399"/>
    <w:rsid w:val="00454735"/>
    <w:rsid w:val="00455F54"/>
    <w:rsid w:val="00457D75"/>
    <w:rsid w:val="00460BE5"/>
    <w:rsid w:val="0046263C"/>
    <w:rsid w:val="00463265"/>
    <w:rsid w:val="00463CD6"/>
    <w:rsid w:val="004645B4"/>
    <w:rsid w:val="00470921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15C2"/>
    <w:rsid w:val="0048318C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55C4"/>
    <w:rsid w:val="0049560F"/>
    <w:rsid w:val="00495800"/>
    <w:rsid w:val="004963BC"/>
    <w:rsid w:val="00497349"/>
    <w:rsid w:val="004A2320"/>
    <w:rsid w:val="004A45C5"/>
    <w:rsid w:val="004A5222"/>
    <w:rsid w:val="004A7EBD"/>
    <w:rsid w:val="004B09C3"/>
    <w:rsid w:val="004B1330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B7168"/>
    <w:rsid w:val="004C1477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1ACC"/>
    <w:rsid w:val="004D2EE0"/>
    <w:rsid w:val="004D31E2"/>
    <w:rsid w:val="004D34E6"/>
    <w:rsid w:val="004D3B1D"/>
    <w:rsid w:val="004D5207"/>
    <w:rsid w:val="004D5B36"/>
    <w:rsid w:val="004D68ED"/>
    <w:rsid w:val="004E0320"/>
    <w:rsid w:val="004E1665"/>
    <w:rsid w:val="004E234A"/>
    <w:rsid w:val="004E2451"/>
    <w:rsid w:val="004E2E0C"/>
    <w:rsid w:val="004E4079"/>
    <w:rsid w:val="004E412F"/>
    <w:rsid w:val="004E47B1"/>
    <w:rsid w:val="004E4AF7"/>
    <w:rsid w:val="004E5690"/>
    <w:rsid w:val="004E64F4"/>
    <w:rsid w:val="004E69D0"/>
    <w:rsid w:val="004F1412"/>
    <w:rsid w:val="004F2662"/>
    <w:rsid w:val="004F27F5"/>
    <w:rsid w:val="004F3298"/>
    <w:rsid w:val="004F4218"/>
    <w:rsid w:val="004F56E4"/>
    <w:rsid w:val="004F7124"/>
    <w:rsid w:val="00501569"/>
    <w:rsid w:val="00502BDC"/>
    <w:rsid w:val="00503DF8"/>
    <w:rsid w:val="00503E08"/>
    <w:rsid w:val="005044AA"/>
    <w:rsid w:val="0050532F"/>
    <w:rsid w:val="00505330"/>
    <w:rsid w:val="005060BD"/>
    <w:rsid w:val="00506473"/>
    <w:rsid w:val="005064DA"/>
    <w:rsid w:val="00510295"/>
    <w:rsid w:val="00513108"/>
    <w:rsid w:val="00515E33"/>
    <w:rsid w:val="00516B71"/>
    <w:rsid w:val="00517722"/>
    <w:rsid w:val="005214CD"/>
    <w:rsid w:val="00521656"/>
    <w:rsid w:val="00524BF4"/>
    <w:rsid w:val="00525569"/>
    <w:rsid w:val="00525D10"/>
    <w:rsid w:val="00526F5C"/>
    <w:rsid w:val="005315BD"/>
    <w:rsid w:val="00531A25"/>
    <w:rsid w:val="00532016"/>
    <w:rsid w:val="0053245A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5554"/>
    <w:rsid w:val="00546B1B"/>
    <w:rsid w:val="0054748D"/>
    <w:rsid w:val="00547BF1"/>
    <w:rsid w:val="0055034E"/>
    <w:rsid w:val="00550EE6"/>
    <w:rsid w:val="00550F0F"/>
    <w:rsid w:val="00553501"/>
    <w:rsid w:val="005544CF"/>
    <w:rsid w:val="00555837"/>
    <w:rsid w:val="0055715A"/>
    <w:rsid w:val="005615EA"/>
    <w:rsid w:val="00561813"/>
    <w:rsid w:val="005644E2"/>
    <w:rsid w:val="00565711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A6C"/>
    <w:rsid w:val="005773BB"/>
    <w:rsid w:val="00577692"/>
    <w:rsid w:val="00577C92"/>
    <w:rsid w:val="00581624"/>
    <w:rsid w:val="00582439"/>
    <w:rsid w:val="00582D7C"/>
    <w:rsid w:val="00584598"/>
    <w:rsid w:val="00584D0B"/>
    <w:rsid w:val="0058541A"/>
    <w:rsid w:val="00586479"/>
    <w:rsid w:val="00586B37"/>
    <w:rsid w:val="00590A33"/>
    <w:rsid w:val="00591DA1"/>
    <w:rsid w:val="005921E7"/>
    <w:rsid w:val="00593F8F"/>
    <w:rsid w:val="005947A8"/>
    <w:rsid w:val="00594D30"/>
    <w:rsid w:val="00594D4B"/>
    <w:rsid w:val="00595553"/>
    <w:rsid w:val="005969F7"/>
    <w:rsid w:val="005A0849"/>
    <w:rsid w:val="005A0897"/>
    <w:rsid w:val="005A18B7"/>
    <w:rsid w:val="005A1E90"/>
    <w:rsid w:val="005A385D"/>
    <w:rsid w:val="005A38A1"/>
    <w:rsid w:val="005A3C84"/>
    <w:rsid w:val="005A3CF3"/>
    <w:rsid w:val="005A5860"/>
    <w:rsid w:val="005A7E2C"/>
    <w:rsid w:val="005B0E5D"/>
    <w:rsid w:val="005B11D9"/>
    <w:rsid w:val="005B1826"/>
    <w:rsid w:val="005B3332"/>
    <w:rsid w:val="005B3A84"/>
    <w:rsid w:val="005B4692"/>
    <w:rsid w:val="005B64A8"/>
    <w:rsid w:val="005C0FAF"/>
    <w:rsid w:val="005C244C"/>
    <w:rsid w:val="005C2CDD"/>
    <w:rsid w:val="005C3051"/>
    <w:rsid w:val="005C338C"/>
    <w:rsid w:val="005C364A"/>
    <w:rsid w:val="005C4DC7"/>
    <w:rsid w:val="005C5C28"/>
    <w:rsid w:val="005C666A"/>
    <w:rsid w:val="005C6883"/>
    <w:rsid w:val="005C6CB8"/>
    <w:rsid w:val="005C75CF"/>
    <w:rsid w:val="005D0E6F"/>
    <w:rsid w:val="005D3919"/>
    <w:rsid w:val="005D3BF5"/>
    <w:rsid w:val="005D3CD6"/>
    <w:rsid w:val="005D450E"/>
    <w:rsid w:val="005D4909"/>
    <w:rsid w:val="005D6026"/>
    <w:rsid w:val="005D66DB"/>
    <w:rsid w:val="005D6F7A"/>
    <w:rsid w:val="005D76C2"/>
    <w:rsid w:val="005E0201"/>
    <w:rsid w:val="005E0D4E"/>
    <w:rsid w:val="005E1812"/>
    <w:rsid w:val="005E37E1"/>
    <w:rsid w:val="005E3E1F"/>
    <w:rsid w:val="005E4078"/>
    <w:rsid w:val="005E42DB"/>
    <w:rsid w:val="005E665C"/>
    <w:rsid w:val="005E6901"/>
    <w:rsid w:val="005E7AD5"/>
    <w:rsid w:val="005E7DFD"/>
    <w:rsid w:val="005F1604"/>
    <w:rsid w:val="005F1E55"/>
    <w:rsid w:val="005F2FA4"/>
    <w:rsid w:val="005F31FC"/>
    <w:rsid w:val="005F5548"/>
    <w:rsid w:val="005F5AB2"/>
    <w:rsid w:val="005F5D68"/>
    <w:rsid w:val="005F6A3C"/>
    <w:rsid w:val="006002A1"/>
    <w:rsid w:val="00605927"/>
    <w:rsid w:val="006070C2"/>
    <w:rsid w:val="00607421"/>
    <w:rsid w:val="00607570"/>
    <w:rsid w:val="0060797D"/>
    <w:rsid w:val="00607F67"/>
    <w:rsid w:val="0061087C"/>
    <w:rsid w:val="00611A71"/>
    <w:rsid w:val="00612DD7"/>
    <w:rsid w:val="00614BAA"/>
    <w:rsid w:val="006160AD"/>
    <w:rsid w:val="00616B7B"/>
    <w:rsid w:val="00616F60"/>
    <w:rsid w:val="00617479"/>
    <w:rsid w:val="00620594"/>
    <w:rsid w:val="006214E8"/>
    <w:rsid w:val="0062493C"/>
    <w:rsid w:val="00624F0E"/>
    <w:rsid w:val="0062505C"/>
    <w:rsid w:val="00625418"/>
    <w:rsid w:val="006264D1"/>
    <w:rsid w:val="00626A9F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40434"/>
    <w:rsid w:val="00644254"/>
    <w:rsid w:val="00644E73"/>
    <w:rsid w:val="00646F81"/>
    <w:rsid w:val="00647812"/>
    <w:rsid w:val="00647E64"/>
    <w:rsid w:val="00651D21"/>
    <w:rsid w:val="00652799"/>
    <w:rsid w:val="006541C0"/>
    <w:rsid w:val="006553C8"/>
    <w:rsid w:val="00655E98"/>
    <w:rsid w:val="00656AE0"/>
    <w:rsid w:val="00657122"/>
    <w:rsid w:val="0066031E"/>
    <w:rsid w:val="00660F0B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10E"/>
    <w:rsid w:val="006717BA"/>
    <w:rsid w:val="00671FBD"/>
    <w:rsid w:val="00674119"/>
    <w:rsid w:val="00674785"/>
    <w:rsid w:val="0067488C"/>
    <w:rsid w:val="00674CEA"/>
    <w:rsid w:val="00675C45"/>
    <w:rsid w:val="00675F80"/>
    <w:rsid w:val="00676CE2"/>
    <w:rsid w:val="00677F88"/>
    <w:rsid w:val="00681193"/>
    <w:rsid w:val="00681612"/>
    <w:rsid w:val="00684ACD"/>
    <w:rsid w:val="00685054"/>
    <w:rsid w:val="00685D80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C1E"/>
    <w:rsid w:val="00697EC0"/>
    <w:rsid w:val="006A3B4A"/>
    <w:rsid w:val="006A4673"/>
    <w:rsid w:val="006A56B9"/>
    <w:rsid w:val="006A75A1"/>
    <w:rsid w:val="006A7A8B"/>
    <w:rsid w:val="006B00A8"/>
    <w:rsid w:val="006B0924"/>
    <w:rsid w:val="006B231A"/>
    <w:rsid w:val="006B2655"/>
    <w:rsid w:val="006B2693"/>
    <w:rsid w:val="006B2AD2"/>
    <w:rsid w:val="006B373C"/>
    <w:rsid w:val="006B3962"/>
    <w:rsid w:val="006B4E26"/>
    <w:rsid w:val="006B5B18"/>
    <w:rsid w:val="006B64EB"/>
    <w:rsid w:val="006C11F7"/>
    <w:rsid w:val="006C3851"/>
    <w:rsid w:val="006C5765"/>
    <w:rsid w:val="006C6487"/>
    <w:rsid w:val="006C6C07"/>
    <w:rsid w:val="006C75C4"/>
    <w:rsid w:val="006D1404"/>
    <w:rsid w:val="006D2492"/>
    <w:rsid w:val="006D274E"/>
    <w:rsid w:val="006D50A5"/>
    <w:rsid w:val="006D5632"/>
    <w:rsid w:val="006D693C"/>
    <w:rsid w:val="006E0912"/>
    <w:rsid w:val="006E1DBB"/>
    <w:rsid w:val="006E54EC"/>
    <w:rsid w:val="006E62A7"/>
    <w:rsid w:val="006E62A9"/>
    <w:rsid w:val="006E72E5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6CE"/>
    <w:rsid w:val="00705D24"/>
    <w:rsid w:val="00705D62"/>
    <w:rsid w:val="00706302"/>
    <w:rsid w:val="007063D4"/>
    <w:rsid w:val="00706DAC"/>
    <w:rsid w:val="00707927"/>
    <w:rsid w:val="00707DED"/>
    <w:rsid w:val="00711AFA"/>
    <w:rsid w:val="0071233C"/>
    <w:rsid w:val="00713441"/>
    <w:rsid w:val="007134D9"/>
    <w:rsid w:val="00716273"/>
    <w:rsid w:val="007178E5"/>
    <w:rsid w:val="00721AF6"/>
    <w:rsid w:val="007222CC"/>
    <w:rsid w:val="0072449F"/>
    <w:rsid w:val="0072456F"/>
    <w:rsid w:val="00726476"/>
    <w:rsid w:val="007277D1"/>
    <w:rsid w:val="00731531"/>
    <w:rsid w:val="00734CF8"/>
    <w:rsid w:val="0073541A"/>
    <w:rsid w:val="0073608B"/>
    <w:rsid w:val="0073661A"/>
    <w:rsid w:val="007378AC"/>
    <w:rsid w:val="007411EA"/>
    <w:rsid w:val="00741429"/>
    <w:rsid w:val="00741718"/>
    <w:rsid w:val="00742443"/>
    <w:rsid w:val="007426C9"/>
    <w:rsid w:val="00742B24"/>
    <w:rsid w:val="00743B4E"/>
    <w:rsid w:val="00744DAA"/>
    <w:rsid w:val="00745C83"/>
    <w:rsid w:val="00746D7E"/>
    <w:rsid w:val="00746EFA"/>
    <w:rsid w:val="00747D6C"/>
    <w:rsid w:val="00747F3D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60711"/>
    <w:rsid w:val="00760D2A"/>
    <w:rsid w:val="0076100C"/>
    <w:rsid w:val="00761685"/>
    <w:rsid w:val="0076248A"/>
    <w:rsid w:val="0076295A"/>
    <w:rsid w:val="00762CD2"/>
    <w:rsid w:val="00764C89"/>
    <w:rsid w:val="00766E80"/>
    <w:rsid w:val="00771CA3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28E"/>
    <w:rsid w:val="00777595"/>
    <w:rsid w:val="007828A0"/>
    <w:rsid w:val="0078537E"/>
    <w:rsid w:val="00787631"/>
    <w:rsid w:val="007902D4"/>
    <w:rsid w:val="007909B9"/>
    <w:rsid w:val="00791E7E"/>
    <w:rsid w:val="007928A4"/>
    <w:rsid w:val="0079506D"/>
    <w:rsid w:val="00796741"/>
    <w:rsid w:val="007A04FB"/>
    <w:rsid w:val="007A143C"/>
    <w:rsid w:val="007A18E7"/>
    <w:rsid w:val="007A190A"/>
    <w:rsid w:val="007A25C5"/>
    <w:rsid w:val="007A2A8D"/>
    <w:rsid w:val="007A2E0D"/>
    <w:rsid w:val="007A338F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611"/>
    <w:rsid w:val="007B5778"/>
    <w:rsid w:val="007B6661"/>
    <w:rsid w:val="007B6CA5"/>
    <w:rsid w:val="007B7842"/>
    <w:rsid w:val="007C056B"/>
    <w:rsid w:val="007C0E42"/>
    <w:rsid w:val="007C20D4"/>
    <w:rsid w:val="007C33E5"/>
    <w:rsid w:val="007C4E53"/>
    <w:rsid w:val="007C6751"/>
    <w:rsid w:val="007C68BA"/>
    <w:rsid w:val="007C6FD3"/>
    <w:rsid w:val="007D00F8"/>
    <w:rsid w:val="007D0783"/>
    <w:rsid w:val="007D10AE"/>
    <w:rsid w:val="007D313E"/>
    <w:rsid w:val="007D3FB0"/>
    <w:rsid w:val="007D4174"/>
    <w:rsid w:val="007D47F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438E"/>
    <w:rsid w:val="007E4C5D"/>
    <w:rsid w:val="007E63D2"/>
    <w:rsid w:val="007F339C"/>
    <w:rsid w:val="007F4505"/>
    <w:rsid w:val="007F515C"/>
    <w:rsid w:val="007F5437"/>
    <w:rsid w:val="007F5795"/>
    <w:rsid w:val="007F5ACA"/>
    <w:rsid w:val="007F767A"/>
    <w:rsid w:val="007F7CDD"/>
    <w:rsid w:val="00801FA7"/>
    <w:rsid w:val="008021CB"/>
    <w:rsid w:val="008023C2"/>
    <w:rsid w:val="00803450"/>
    <w:rsid w:val="008111D2"/>
    <w:rsid w:val="008113DE"/>
    <w:rsid w:val="0081730A"/>
    <w:rsid w:val="0082003B"/>
    <w:rsid w:val="00820685"/>
    <w:rsid w:val="00821A5F"/>
    <w:rsid w:val="00821DC9"/>
    <w:rsid w:val="008261C9"/>
    <w:rsid w:val="00826E6D"/>
    <w:rsid w:val="0083061E"/>
    <w:rsid w:val="008312AC"/>
    <w:rsid w:val="00832C04"/>
    <w:rsid w:val="00833C6E"/>
    <w:rsid w:val="008351E7"/>
    <w:rsid w:val="00835BFA"/>
    <w:rsid w:val="0083631D"/>
    <w:rsid w:val="00837B6D"/>
    <w:rsid w:val="00840924"/>
    <w:rsid w:val="0084205B"/>
    <w:rsid w:val="00843286"/>
    <w:rsid w:val="00843608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6F35"/>
    <w:rsid w:val="00857F53"/>
    <w:rsid w:val="008602D0"/>
    <w:rsid w:val="00862074"/>
    <w:rsid w:val="00862149"/>
    <w:rsid w:val="00862FE7"/>
    <w:rsid w:val="008656EF"/>
    <w:rsid w:val="00867479"/>
    <w:rsid w:val="008676C0"/>
    <w:rsid w:val="0086790F"/>
    <w:rsid w:val="008700A3"/>
    <w:rsid w:val="008718B6"/>
    <w:rsid w:val="008752DF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79A"/>
    <w:rsid w:val="00892F55"/>
    <w:rsid w:val="008931F5"/>
    <w:rsid w:val="00893C94"/>
    <w:rsid w:val="0089449C"/>
    <w:rsid w:val="00895B9F"/>
    <w:rsid w:val="00896984"/>
    <w:rsid w:val="00896AB1"/>
    <w:rsid w:val="008A09B9"/>
    <w:rsid w:val="008A09EA"/>
    <w:rsid w:val="008A3739"/>
    <w:rsid w:val="008A3C0F"/>
    <w:rsid w:val="008A4F28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ED3"/>
    <w:rsid w:val="008C7CA9"/>
    <w:rsid w:val="008D0436"/>
    <w:rsid w:val="008D061A"/>
    <w:rsid w:val="008D2074"/>
    <w:rsid w:val="008D32E2"/>
    <w:rsid w:val="008D47D8"/>
    <w:rsid w:val="008D6BBE"/>
    <w:rsid w:val="008D79A8"/>
    <w:rsid w:val="008D7FE3"/>
    <w:rsid w:val="008E0D59"/>
    <w:rsid w:val="008E4EA1"/>
    <w:rsid w:val="008E73BE"/>
    <w:rsid w:val="008F0C84"/>
    <w:rsid w:val="008F0DEB"/>
    <w:rsid w:val="008F130D"/>
    <w:rsid w:val="008F1360"/>
    <w:rsid w:val="008F1801"/>
    <w:rsid w:val="008F283E"/>
    <w:rsid w:val="008F3FC5"/>
    <w:rsid w:val="008F3FD9"/>
    <w:rsid w:val="008F500E"/>
    <w:rsid w:val="008F5751"/>
    <w:rsid w:val="008F696B"/>
    <w:rsid w:val="008F7331"/>
    <w:rsid w:val="009034A9"/>
    <w:rsid w:val="0090361E"/>
    <w:rsid w:val="0090397F"/>
    <w:rsid w:val="00903A69"/>
    <w:rsid w:val="009046A3"/>
    <w:rsid w:val="00904E0D"/>
    <w:rsid w:val="00904E7A"/>
    <w:rsid w:val="00907112"/>
    <w:rsid w:val="0090753D"/>
    <w:rsid w:val="0090773A"/>
    <w:rsid w:val="009104ED"/>
    <w:rsid w:val="009110F4"/>
    <w:rsid w:val="00912A21"/>
    <w:rsid w:val="009136A5"/>
    <w:rsid w:val="0091385F"/>
    <w:rsid w:val="009140DF"/>
    <w:rsid w:val="0091492F"/>
    <w:rsid w:val="00914E77"/>
    <w:rsid w:val="0091569A"/>
    <w:rsid w:val="00915F68"/>
    <w:rsid w:val="00917332"/>
    <w:rsid w:val="009174A7"/>
    <w:rsid w:val="009207B2"/>
    <w:rsid w:val="0092142C"/>
    <w:rsid w:val="009231BE"/>
    <w:rsid w:val="009245E6"/>
    <w:rsid w:val="009249CB"/>
    <w:rsid w:val="00924A21"/>
    <w:rsid w:val="00926807"/>
    <w:rsid w:val="00927914"/>
    <w:rsid w:val="00927DC7"/>
    <w:rsid w:val="00930C01"/>
    <w:rsid w:val="00930ECE"/>
    <w:rsid w:val="009310B5"/>
    <w:rsid w:val="00931A81"/>
    <w:rsid w:val="00931E03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419F6"/>
    <w:rsid w:val="00941C6B"/>
    <w:rsid w:val="00942905"/>
    <w:rsid w:val="00944B40"/>
    <w:rsid w:val="00944D5E"/>
    <w:rsid w:val="00944E5A"/>
    <w:rsid w:val="009501ED"/>
    <w:rsid w:val="00950354"/>
    <w:rsid w:val="00950C64"/>
    <w:rsid w:val="00953083"/>
    <w:rsid w:val="00955428"/>
    <w:rsid w:val="00961831"/>
    <w:rsid w:val="00963370"/>
    <w:rsid w:val="00964253"/>
    <w:rsid w:val="00965192"/>
    <w:rsid w:val="0096703C"/>
    <w:rsid w:val="00967924"/>
    <w:rsid w:val="0097126F"/>
    <w:rsid w:val="00971972"/>
    <w:rsid w:val="00971AAE"/>
    <w:rsid w:val="0097568A"/>
    <w:rsid w:val="009807BD"/>
    <w:rsid w:val="00980CAB"/>
    <w:rsid w:val="00983601"/>
    <w:rsid w:val="0099086A"/>
    <w:rsid w:val="009926B1"/>
    <w:rsid w:val="00994AA8"/>
    <w:rsid w:val="0099503D"/>
    <w:rsid w:val="00995D52"/>
    <w:rsid w:val="00995D59"/>
    <w:rsid w:val="00996631"/>
    <w:rsid w:val="00996AB7"/>
    <w:rsid w:val="009977C4"/>
    <w:rsid w:val="009A06B7"/>
    <w:rsid w:val="009A2190"/>
    <w:rsid w:val="009A24D6"/>
    <w:rsid w:val="009A4779"/>
    <w:rsid w:val="009A607E"/>
    <w:rsid w:val="009A642B"/>
    <w:rsid w:val="009A672C"/>
    <w:rsid w:val="009A680B"/>
    <w:rsid w:val="009A78BD"/>
    <w:rsid w:val="009B1672"/>
    <w:rsid w:val="009B2536"/>
    <w:rsid w:val="009B2B20"/>
    <w:rsid w:val="009B386C"/>
    <w:rsid w:val="009B3CC6"/>
    <w:rsid w:val="009B448B"/>
    <w:rsid w:val="009B4B33"/>
    <w:rsid w:val="009C32B0"/>
    <w:rsid w:val="009C41BA"/>
    <w:rsid w:val="009C45CA"/>
    <w:rsid w:val="009C49E5"/>
    <w:rsid w:val="009C4AC7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22B4"/>
    <w:rsid w:val="009D29E2"/>
    <w:rsid w:val="009D3B26"/>
    <w:rsid w:val="009D3F79"/>
    <w:rsid w:val="009D4B00"/>
    <w:rsid w:val="009D4FE1"/>
    <w:rsid w:val="009D52FA"/>
    <w:rsid w:val="009D5890"/>
    <w:rsid w:val="009D5AA4"/>
    <w:rsid w:val="009D6A77"/>
    <w:rsid w:val="009E0868"/>
    <w:rsid w:val="009E1DEB"/>
    <w:rsid w:val="009E1FCA"/>
    <w:rsid w:val="009E265B"/>
    <w:rsid w:val="009E4B7D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FB"/>
    <w:rsid w:val="009F5DC1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372"/>
    <w:rsid w:val="00A1390B"/>
    <w:rsid w:val="00A15C80"/>
    <w:rsid w:val="00A15E3F"/>
    <w:rsid w:val="00A17454"/>
    <w:rsid w:val="00A21508"/>
    <w:rsid w:val="00A2277E"/>
    <w:rsid w:val="00A22AB9"/>
    <w:rsid w:val="00A230DA"/>
    <w:rsid w:val="00A233E4"/>
    <w:rsid w:val="00A24951"/>
    <w:rsid w:val="00A24E2D"/>
    <w:rsid w:val="00A255E5"/>
    <w:rsid w:val="00A2582C"/>
    <w:rsid w:val="00A262B7"/>
    <w:rsid w:val="00A2721F"/>
    <w:rsid w:val="00A319F0"/>
    <w:rsid w:val="00A3201E"/>
    <w:rsid w:val="00A337FC"/>
    <w:rsid w:val="00A35961"/>
    <w:rsid w:val="00A407B1"/>
    <w:rsid w:val="00A40A6C"/>
    <w:rsid w:val="00A40CE1"/>
    <w:rsid w:val="00A46BE4"/>
    <w:rsid w:val="00A5047C"/>
    <w:rsid w:val="00A51A44"/>
    <w:rsid w:val="00A52229"/>
    <w:rsid w:val="00A52C11"/>
    <w:rsid w:val="00A53159"/>
    <w:rsid w:val="00A5357A"/>
    <w:rsid w:val="00A53901"/>
    <w:rsid w:val="00A549A8"/>
    <w:rsid w:val="00A561B8"/>
    <w:rsid w:val="00A56207"/>
    <w:rsid w:val="00A56D81"/>
    <w:rsid w:val="00A579D9"/>
    <w:rsid w:val="00A57E9B"/>
    <w:rsid w:val="00A61B05"/>
    <w:rsid w:val="00A64BC6"/>
    <w:rsid w:val="00A65366"/>
    <w:rsid w:val="00A668BF"/>
    <w:rsid w:val="00A67D39"/>
    <w:rsid w:val="00A717E1"/>
    <w:rsid w:val="00A72439"/>
    <w:rsid w:val="00A728F6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5098"/>
    <w:rsid w:val="00A85E37"/>
    <w:rsid w:val="00A869F2"/>
    <w:rsid w:val="00A90304"/>
    <w:rsid w:val="00A9080F"/>
    <w:rsid w:val="00A91796"/>
    <w:rsid w:val="00A92A2B"/>
    <w:rsid w:val="00A92BB3"/>
    <w:rsid w:val="00A92E1F"/>
    <w:rsid w:val="00A96839"/>
    <w:rsid w:val="00AA2679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2891"/>
    <w:rsid w:val="00AB3C9B"/>
    <w:rsid w:val="00AB548C"/>
    <w:rsid w:val="00AB5A7B"/>
    <w:rsid w:val="00AC1B19"/>
    <w:rsid w:val="00AC25B7"/>
    <w:rsid w:val="00AC2873"/>
    <w:rsid w:val="00AC41DF"/>
    <w:rsid w:val="00AC55A8"/>
    <w:rsid w:val="00AD0767"/>
    <w:rsid w:val="00AD1B7F"/>
    <w:rsid w:val="00AD5089"/>
    <w:rsid w:val="00AD729D"/>
    <w:rsid w:val="00AD7C91"/>
    <w:rsid w:val="00AD7EE0"/>
    <w:rsid w:val="00AD7F51"/>
    <w:rsid w:val="00AE1513"/>
    <w:rsid w:val="00AE2418"/>
    <w:rsid w:val="00AE4A92"/>
    <w:rsid w:val="00AE5C13"/>
    <w:rsid w:val="00AE651E"/>
    <w:rsid w:val="00AF1CA7"/>
    <w:rsid w:val="00AF27B5"/>
    <w:rsid w:val="00AF64C5"/>
    <w:rsid w:val="00AF665F"/>
    <w:rsid w:val="00AF78CA"/>
    <w:rsid w:val="00B005E1"/>
    <w:rsid w:val="00B0095A"/>
    <w:rsid w:val="00B02DAF"/>
    <w:rsid w:val="00B03C97"/>
    <w:rsid w:val="00B04103"/>
    <w:rsid w:val="00B04281"/>
    <w:rsid w:val="00B047E0"/>
    <w:rsid w:val="00B04A1B"/>
    <w:rsid w:val="00B07A43"/>
    <w:rsid w:val="00B10611"/>
    <w:rsid w:val="00B1266F"/>
    <w:rsid w:val="00B129A4"/>
    <w:rsid w:val="00B143D4"/>
    <w:rsid w:val="00B1762B"/>
    <w:rsid w:val="00B205E0"/>
    <w:rsid w:val="00B21A0A"/>
    <w:rsid w:val="00B21BFC"/>
    <w:rsid w:val="00B21FFF"/>
    <w:rsid w:val="00B2243F"/>
    <w:rsid w:val="00B226D8"/>
    <w:rsid w:val="00B22758"/>
    <w:rsid w:val="00B22B2A"/>
    <w:rsid w:val="00B22D73"/>
    <w:rsid w:val="00B23838"/>
    <w:rsid w:val="00B23C9F"/>
    <w:rsid w:val="00B23F2E"/>
    <w:rsid w:val="00B306C3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DE4"/>
    <w:rsid w:val="00B44F74"/>
    <w:rsid w:val="00B44FB5"/>
    <w:rsid w:val="00B45A77"/>
    <w:rsid w:val="00B47C76"/>
    <w:rsid w:val="00B47E90"/>
    <w:rsid w:val="00B508D2"/>
    <w:rsid w:val="00B51471"/>
    <w:rsid w:val="00B51D3F"/>
    <w:rsid w:val="00B543C3"/>
    <w:rsid w:val="00B5448B"/>
    <w:rsid w:val="00B55627"/>
    <w:rsid w:val="00B55D5E"/>
    <w:rsid w:val="00B56775"/>
    <w:rsid w:val="00B57FDC"/>
    <w:rsid w:val="00B605A7"/>
    <w:rsid w:val="00B61CFF"/>
    <w:rsid w:val="00B6427C"/>
    <w:rsid w:val="00B64E60"/>
    <w:rsid w:val="00B65C8B"/>
    <w:rsid w:val="00B662F7"/>
    <w:rsid w:val="00B66889"/>
    <w:rsid w:val="00B673AE"/>
    <w:rsid w:val="00B67E9F"/>
    <w:rsid w:val="00B700FE"/>
    <w:rsid w:val="00B713F3"/>
    <w:rsid w:val="00B71602"/>
    <w:rsid w:val="00B7405A"/>
    <w:rsid w:val="00B74D9D"/>
    <w:rsid w:val="00B7739C"/>
    <w:rsid w:val="00B77F41"/>
    <w:rsid w:val="00B80F79"/>
    <w:rsid w:val="00B818A9"/>
    <w:rsid w:val="00B84F44"/>
    <w:rsid w:val="00B857BC"/>
    <w:rsid w:val="00B86971"/>
    <w:rsid w:val="00B91892"/>
    <w:rsid w:val="00B91AAF"/>
    <w:rsid w:val="00B9235B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3D65"/>
    <w:rsid w:val="00BA4232"/>
    <w:rsid w:val="00BA4477"/>
    <w:rsid w:val="00BA58F7"/>
    <w:rsid w:val="00BA5E44"/>
    <w:rsid w:val="00BA6EC8"/>
    <w:rsid w:val="00BA7B73"/>
    <w:rsid w:val="00BB0CEE"/>
    <w:rsid w:val="00BB0D1E"/>
    <w:rsid w:val="00BB2C10"/>
    <w:rsid w:val="00BB36C0"/>
    <w:rsid w:val="00BB386D"/>
    <w:rsid w:val="00BB3CEB"/>
    <w:rsid w:val="00BB414E"/>
    <w:rsid w:val="00BB4388"/>
    <w:rsid w:val="00BB51A6"/>
    <w:rsid w:val="00BB7163"/>
    <w:rsid w:val="00BB7E9A"/>
    <w:rsid w:val="00BC09A2"/>
    <w:rsid w:val="00BC1B93"/>
    <w:rsid w:val="00BC1CFB"/>
    <w:rsid w:val="00BC2792"/>
    <w:rsid w:val="00BC30DD"/>
    <w:rsid w:val="00BC3156"/>
    <w:rsid w:val="00BC3FF9"/>
    <w:rsid w:val="00BC74A1"/>
    <w:rsid w:val="00BD1D94"/>
    <w:rsid w:val="00BD3D24"/>
    <w:rsid w:val="00BD5423"/>
    <w:rsid w:val="00BD59E7"/>
    <w:rsid w:val="00BD5BBC"/>
    <w:rsid w:val="00BD6143"/>
    <w:rsid w:val="00BD6687"/>
    <w:rsid w:val="00BD6910"/>
    <w:rsid w:val="00BD72DE"/>
    <w:rsid w:val="00BD7D8D"/>
    <w:rsid w:val="00BD7F59"/>
    <w:rsid w:val="00BE197A"/>
    <w:rsid w:val="00BE2190"/>
    <w:rsid w:val="00BE2910"/>
    <w:rsid w:val="00BE331C"/>
    <w:rsid w:val="00BE3818"/>
    <w:rsid w:val="00BE453A"/>
    <w:rsid w:val="00BE565A"/>
    <w:rsid w:val="00BE5B19"/>
    <w:rsid w:val="00BE7F7E"/>
    <w:rsid w:val="00BF05A7"/>
    <w:rsid w:val="00BF1011"/>
    <w:rsid w:val="00BF1032"/>
    <w:rsid w:val="00BF10F2"/>
    <w:rsid w:val="00BF13D3"/>
    <w:rsid w:val="00BF35CD"/>
    <w:rsid w:val="00BF3FDA"/>
    <w:rsid w:val="00BF404B"/>
    <w:rsid w:val="00BF6923"/>
    <w:rsid w:val="00BF6C89"/>
    <w:rsid w:val="00C01973"/>
    <w:rsid w:val="00C05073"/>
    <w:rsid w:val="00C05ADB"/>
    <w:rsid w:val="00C060A5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BCB"/>
    <w:rsid w:val="00C26F2D"/>
    <w:rsid w:val="00C2749B"/>
    <w:rsid w:val="00C32351"/>
    <w:rsid w:val="00C32788"/>
    <w:rsid w:val="00C3603E"/>
    <w:rsid w:val="00C37E30"/>
    <w:rsid w:val="00C40F5C"/>
    <w:rsid w:val="00C417AD"/>
    <w:rsid w:val="00C4266B"/>
    <w:rsid w:val="00C428D6"/>
    <w:rsid w:val="00C42CD4"/>
    <w:rsid w:val="00C434E1"/>
    <w:rsid w:val="00C45AF3"/>
    <w:rsid w:val="00C45C05"/>
    <w:rsid w:val="00C47C12"/>
    <w:rsid w:val="00C505D2"/>
    <w:rsid w:val="00C5093D"/>
    <w:rsid w:val="00C51780"/>
    <w:rsid w:val="00C52403"/>
    <w:rsid w:val="00C54311"/>
    <w:rsid w:val="00C5435D"/>
    <w:rsid w:val="00C544C3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1A9B"/>
    <w:rsid w:val="00C63099"/>
    <w:rsid w:val="00C641A8"/>
    <w:rsid w:val="00C65051"/>
    <w:rsid w:val="00C66D9F"/>
    <w:rsid w:val="00C6731A"/>
    <w:rsid w:val="00C673BC"/>
    <w:rsid w:val="00C677DB"/>
    <w:rsid w:val="00C7364B"/>
    <w:rsid w:val="00C737D9"/>
    <w:rsid w:val="00C757BF"/>
    <w:rsid w:val="00C775A1"/>
    <w:rsid w:val="00C77BFB"/>
    <w:rsid w:val="00C81727"/>
    <w:rsid w:val="00C82088"/>
    <w:rsid w:val="00C835E4"/>
    <w:rsid w:val="00C85CF8"/>
    <w:rsid w:val="00C8634A"/>
    <w:rsid w:val="00C8670C"/>
    <w:rsid w:val="00C871CC"/>
    <w:rsid w:val="00C905CD"/>
    <w:rsid w:val="00C920BE"/>
    <w:rsid w:val="00C92156"/>
    <w:rsid w:val="00C921DD"/>
    <w:rsid w:val="00C921E3"/>
    <w:rsid w:val="00C942A9"/>
    <w:rsid w:val="00C9546E"/>
    <w:rsid w:val="00CA005B"/>
    <w:rsid w:val="00CA0B68"/>
    <w:rsid w:val="00CA154C"/>
    <w:rsid w:val="00CA78AA"/>
    <w:rsid w:val="00CB23A6"/>
    <w:rsid w:val="00CB2EB8"/>
    <w:rsid w:val="00CB32C2"/>
    <w:rsid w:val="00CB4D45"/>
    <w:rsid w:val="00CB5D4E"/>
    <w:rsid w:val="00CB5F04"/>
    <w:rsid w:val="00CB5F2E"/>
    <w:rsid w:val="00CB70A0"/>
    <w:rsid w:val="00CC187D"/>
    <w:rsid w:val="00CC3B5F"/>
    <w:rsid w:val="00CC5C71"/>
    <w:rsid w:val="00CC651C"/>
    <w:rsid w:val="00CC6956"/>
    <w:rsid w:val="00CC69CE"/>
    <w:rsid w:val="00CC7B0B"/>
    <w:rsid w:val="00CD088B"/>
    <w:rsid w:val="00CD183C"/>
    <w:rsid w:val="00CD25CB"/>
    <w:rsid w:val="00CD2AF2"/>
    <w:rsid w:val="00CD390E"/>
    <w:rsid w:val="00CD3B00"/>
    <w:rsid w:val="00CD4E40"/>
    <w:rsid w:val="00CD4EA0"/>
    <w:rsid w:val="00CD5644"/>
    <w:rsid w:val="00CD6155"/>
    <w:rsid w:val="00CE2BFF"/>
    <w:rsid w:val="00CE2CA6"/>
    <w:rsid w:val="00CE2E22"/>
    <w:rsid w:val="00CE3C87"/>
    <w:rsid w:val="00CE4E2D"/>
    <w:rsid w:val="00CE5670"/>
    <w:rsid w:val="00CF15E8"/>
    <w:rsid w:val="00CF19D8"/>
    <w:rsid w:val="00CF34E6"/>
    <w:rsid w:val="00CF3E9A"/>
    <w:rsid w:val="00CF521A"/>
    <w:rsid w:val="00CF5FBE"/>
    <w:rsid w:val="00CF6E76"/>
    <w:rsid w:val="00D00AC2"/>
    <w:rsid w:val="00D00C87"/>
    <w:rsid w:val="00D029F0"/>
    <w:rsid w:val="00D02A00"/>
    <w:rsid w:val="00D05531"/>
    <w:rsid w:val="00D05743"/>
    <w:rsid w:val="00D065CB"/>
    <w:rsid w:val="00D06867"/>
    <w:rsid w:val="00D0778D"/>
    <w:rsid w:val="00D11C8C"/>
    <w:rsid w:val="00D12351"/>
    <w:rsid w:val="00D12B94"/>
    <w:rsid w:val="00D1546E"/>
    <w:rsid w:val="00D15C09"/>
    <w:rsid w:val="00D15ECF"/>
    <w:rsid w:val="00D16C1D"/>
    <w:rsid w:val="00D20431"/>
    <w:rsid w:val="00D21136"/>
    <w:rsid w:val="00D227CA"/>
    <w:rsid w:val="00D22A40"/>
    <w:rsid w:val="00D22A84"/>
    <w:rsid w:val="00D231E1"/>
    <w:rsid w:val="00D237D2"/>
    <w:rsid w:val="00D23D2C"/>
    <w:rsid w:val="00D23D51"/>
    <w:rsid w:val="00D23D9B"/>
    <w:rsid w:val="00D25894"/>
    <w:rsid w:val="00D26BF4"/>
    <w:rsid w:val="00D271A4"/>
    <w:rsid w:val="00D30574"/>
    <w:rsid w:val="00D30D1F"/>
    <w:rsid w:val="00D31239"/>
    <w:rsid w:val="00D31946"/>
    <w:rsid w:val="00D32CA9"/>
    <w:rsid w:val="00D347FF"/>
    <w:rsid w:val="00D35324"/>
    <w:rsid w:val="00D36922"/>
    <w:rsid w:val="00D36C5A"/>
    <w:rsid w:val="00D40B1F"/>
    <w:rsid w:val="00D40FE4"/>
    <w:rsid w:val="00D41566"/>
    <w:rsid w:val="00D43411"/>
    <w:rsid w:val="00D435C9"/>
    <w:rsid w:val="00D474BE"/>
    <w:rsid w:val="00D4795C"/>
    <w:rsid w:val="00D50E78"/>
    <w:rsid w:val="00D527DF"/>
    <w:rsid w:val="00D52EA0"/>
    <w:rsid w:val="00D54BD5"/>
    <w:rsid w:val="00D555F1"/>
    <w:rsid w:val="00D5637C"/>
    <w:rsid w:val="00D56AD3"/>
    <w:rsid w:val="00D6009F"/>
    <w:rsid w:val="00D61178"/>
    <w:rsid w:val="00D6283D"/>
    <w:rsid w:val="00D63FC1"/>
    <w:rsid w:val="00D6423C"/>
    <w:rsid w:val="00D64E58"/>
    <w:rsid w:val="00D73A9A"/>
    <w:rsid w:val="00D745F9"/>
    <w:rsid w:val="00D76088"/>
    <w:rsid w:val="00D763C2"/>
    <w:rsid w:val="00D774BB"/>
    <w:rsid w:val="00D8174E"/>
    <w:rsid w:val="00D85331"/>
    <w:rsid w:val="00D85690"/>
    <w:rsid w:val="00D856CF"/>
    <w:rsid w:val="00D86563"/>
    <w:rsid w:val="00D8688A"/>
    <w:rsid w:val="00D86B21"/>
    <w:rsid w:val="00D90366"/>
    <w:rsid w:val="00D9071C"/>
    <w:rsid w:val="00D91CF1"/>
    <w:rsid w:val="00D91DAB"/>
    <w:rsid w:val="00D947EF"/>
    <w:rsid w:val="00D967D2"/>
    <w:rsid w:val="00D96D86"/>
    <w:rsid w:val="00DA0844"/>
    <w:rsid w:val="00DA0FAF"/>
    <w:rsid w:val="00DA138C"/>
    <w:rsid w:val="00DA187E"/>
    <w:rsid w:val="00DA1E77"/>
    <w:rsid w:val="00DA4D1F"/>
    <w:rsid w:val="00DA6CEA"/>
    <w:rsid w:val="00DB24B8"/>
    <w:rsid w:val="00DB3F7A"/>
    <w:rsid w:val="00DB4FC4"/>
    <w:rsid w:val="00DB632C"/>
    <w:rsid w:val="00DB6367"/>
    <w:rsid w:val="00DB778A"/>
    <w:rsid w:val="00DB7E0B"/>
    <w:rsid w:val="00DB7F96"/>
    <w:rsid w:val="00DC0A6D"/>
    <w:rsid w:val="00DC1705"/>
    <w:rsid w:val="00DC225A"/>
    <w:rsid w:val="00DC50AF"/>
    <w:rsid w:val="00DC5423"/>
    <w:rsid w:val="00DC7D4C"/>
    <w:rsid w:val="00DD0F20"/>
    <w:rsid w:val="00DD1277"/>
    <w:rsid w:val="00DD1471"/>
    <w:rsid w:val="00DD16FC"/>
    <w:rsid w:val="00DD2FC9"/>
    <w:rsid w:val="00DD4BBC"/>
    <w:rsid w:val="00DD5717"/>
    <w:rsid w:val="00DD77FA"/>
    <w:rsid w:val="00DD7B11"/>
    <w:rsid w:val="00DE0930"/>
    <w:rsid w:val="00DE0B19"/>
    <w:rsid w:val="00DE2295"/>
    <w:rsid w:val="00DE394C"/>
    <w:rsid w:val="00DE3DF6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D2F"/>
    <w:rsid w:val="00E05934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238"/>
    <w:rsid w:val="00E179F1"/>
    <w:rsid w:val="00E20955"/>
    <w:rsid w:val="00E20CE3"/>
    <w:rsid w:val="00E21047"/>
    <w:rsid w:val="00E22FF7"/>
    <w:rsid w:val="00E23B82"/>
    <w:rsid w:val="00E23F17"/>
    <w:rsid w:val="00E23FE8"/>
    <w:rsid w:val="00E247B6"/>
    <w:rsid w:val="00E25BE6"/>
    <w:rsid w:val="00E26336"/>
    <w:rsid w:val="00E305C1"/>
    <w:rsid w:val="00E30651"/>
    <w:rsid w:val="00E31F6F"/>
    <w:rsid w:val="00E33E6A"/>
    <w:rsid w:val="00E365D6"/>
    <w:rsid w:val="00E4082E"/>
    <w:rsid w:val="00E41947"/>
    <w:rsid w:val="00E427CD"/>
    <w:rsid w:val="00E43B31"/>
    <w:rsid w:val="00E43E36"/>
    <w:rsid w:val="00E4412F"/>
    <w:rsid w:val="00E44D2B"/>
    <w:rsid w:val="00E458F8"/>
    <w:rsid w:val="00E509FD"/>
    <w:rsid w:val="00E5169D"/>
    <w:rsid w:val="00E53FC0"/>
    <w:rsid w:val="00E54405"/>
    <w:rsid w:val="00E552CD"/>
    <w:rsid w:val="00E55E51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5D43"/>
    <w:rsid w:val="00E8795F"/>
    <w:rsid w:val="00E91EC7"/>
    <w:rsid w:val="00E92608"/>
    <w:rsid w:val="00E9313C"/>
    <w:rsid w:val="00E9379C"/>
    <w:rsid w:val="00E94248"/>
    <w:rsid w:val="00E96181"/>
    <w:rsid w:val="00EA1112"/>
    <w:rsid w:val="00EA20B8"/>
    <w:rsid w:val="00EA3D72"/>
    <w:rsid w:val="00EA4694"/>
    <w:rsid w:val="00EA4709"/>
    <w:rsid w:val="00EA47EC"/>
    <w:rsid w:val="00EA518C"/>
    <w:rsid w:val="00EA5497"/>
    <w:rsid w:val="00EA6189"/>
    <w:rsid w:val="00EA6335"/>
    <w:rsid w:val="00EA7B18"/>
    <w:rsid w:val="00EB0879"/>
    <w:rsid w:val="00EB2C5A"/>
    <w:rsid w:val="00EB375C"/>
    <w:rsid w:val="00EB3965"/>
    <w:rsid w:val="00EB3A1C"/>
    <w:rsid w:val="00EB43BF"/>
    <w:rsid w:val="00EB63CA"/>
    <w:rsid w:val="00EB66DD"/>
    <w:rsid w:val="00EB7D00"/>
    <w:rsid w:val="00EC24EE"/>
    <w:rsid w:val="00EC307A"/>
    <w:rsid w:val="00EC4D00"/>
    <w:rsid w:val="00ED22E8"/>
    <w:rsid w:val="00ED28F1"/>
    <w:rsid w:val="00ED2D32"/>
    <w:rsid w:val="00ED40C9"/>
    <w:rsid w:val="00ED4836"/>
    <w:rsid w:val="00ED4C78"/>
    <w:rsid w:val="00ED690C"/>
    <w:rsid w:val="00ED7A89"/>
    <w:rsid w:val="00ED7B6D"/>
    <w:rsid w:val="00EE17FA"/>
    <w:rsid w:val="00EE1D98"/>
    <w:rsid w:val="00EE58BD"/>
    <w:rsid w:val="00EE6EF4"/>
    <w:rsid w:val="00EE7F15"/>
    <w:rsid w:val="00EF0861"/>
    <w:rsid w:val="00EF0E73"/>
    <w:rsid w:val="00EF1058"/>
    <w:rsid w:val="00EF1CED"/>
    <w:rsid w:val="00EF444C"/>
    <w:rsid w:val="00F02F70"/>
    <w:rsid w:val="00F03402"/>
    <w:rsid w:val="00F03F02"/>
    <w:rsid w:val="00F056B8"/>
    <w:rsid w:val="00F06273"/>
    <w:rsid w:val="00F062EB"/>
    <w:rsid w:val="00F06BDB"/>
    <w:rsid w:val="00F06FCC"/>
    <w:rsid w:val="00F12A82"/>
    <w:rsid w:val="00F13E97"/>
    <w:rsid w:val="00F14B08"/>
    <w:rsid w:val="00F14BD1"/>
    <w:rsid w:val="00F155CB"/>
    <w:rsid w:val="00F163F9"/>
    <w:rsid w:val="00F171E5"/>
    <w:rsid w:val="00F172F2"/>
    <w:rsid w:val="00F175FF"/>
    <w:rsid w:val="00F20E33"/>
    <w:rsid w:val="00F23B9B"/>
    <w:rsid w:val="00F23C7D"/>
    <w:rsid w:val="00F249BC"/>
    <w:rsid w:val="00F24CC6"/>
    <w:rsid w:val="00F24FC7"/>
    <w:rsid w:val="00F26837"/>
    <w:rsid w:val="00F26A28"/>
    <w:rsid w:val="00F27A7A"/>
    <w:rsid w:val="00F27CE5"/>
    <w:rsid w:val="00F30CEF"/>
    <w:rsid w:val="00F30E7A"/>
    <w:rsid w:val="00F31057"/>
    <w:rsid w:val="00F331F0"/>
    <w:rsid w:val="00F33634"/>
    <w:rsid w:val="00F3374D"/>
    <w:rsid w:val="00F35F95"/>
    <w:rsid w:val="00F4046F"/>
    <w:rsid w:val="00F41690"/>
    <w:rsid w:val="00F41C8F"/>
    <w:rsid w:val="00F42C0F"/>
    <w:rsid w:val="00F4308B"/>
    <w:rsid w:val="00F44F13"/>
    <w:rsid w:val="00F46655"/>
    <w:rsid w:val="00F502A6"/>
    <w:rsid w:val="00F51806"/>
    <w:rsid w:val="00F52DB1"/>
    <w:rsid w:val="00F5405D"/>
    <w:rsid w:val="00F55920"/>
    <w:rsid w:val="00F56455"/>
    <w:rsid w:val="00F570AD"/>
    <w:rsid w:val="00F571C3"/>
    <w:rsid w:val="00F571CF"/>
    <w:rsid w:val="00F57413"/>
    <w:rsid w:val="00F60CCC"/>
    <w:rsid w:val="00F60F48"/>
    <w:rsid w:val="00F61913"/>
    <w:rsid w:val="00F62A3A"/>
    <w:rsid w:val="00F63788"/>
    <w:rsid w:val="00F64628"/>
    <w:rsid w:val="00F64959"/>
    <w:rsid w:val="00F64C7B"/>
    <w:rsid w:val="00F657D7"/>
    <w:rsid w:val="00F667EC"/>
    <w:rsid w:val="00F66A9D"/>
    <w:rsid w:val="00F67A1F"/>
    <w:rsid w:val="00F70003"/>
    <w:rsid w:val="00F713FE"/>
    <w:rsid w:val="00F72B29"/>
    <w:rsid w:val="00F7330A"/>
    <w:rsid w:val="00F77CCC"/>
    <w:rsid w:val="00F80586"/>
    <w:rsid w:val="00F81155"/>
    <w:rsid w:val="00F81A21"/>
    <w:rsid w:val="00F81CB7"/>
    <w:rsid w:val="00F82047"/>
    <w:rsid w:val="00F82317"/>
    <w:rsid w:val="00F82F66"/>
    <w:rsid w:val="00F83510"/>
    <w:rsid w:val="00F83527"/>
    <w:rsid w:val="00F84AC6"/>
    <w:rsid w:val="00F8619E"/>
    <w:rsid w:val="00F8706D"/>
    <w:rsid w:val="00F87161"/>
    <w:rsid w:val="00F92970"/>
    <w:rsid w:val="00F92B44"/>
    <w:rsid w:val="00F93780"/>
    <w:rsid w:val="00F9404C"/>
    <w:rsid w:val="00F94333"/>
    <w:rsid w:val="00F96C60"/>
    <w:rsid w:val="00F97C09"/>
    <w:rsid w:val="00FA05FC"/>
    <w:rsid w:val="00FA07C0"/>
    <w:rsid w:val="00FA184A"/>
    <w:rsid w:val="00FA2008"/>
    <w:rsid w:val="00FA21C1"/>
    <w:rsid w:val="00FA2FA0"/>
    <w:rsid w:val="00FA5697"/>
    <w:rsid w:val="00FA60BA"/>
    <w:rsid w:val="00FA67F9"/>
    <w:rsid w:val="00FA7C0E"/>
    <w:rsid w:val="00FA7E87"/>
    <w:rsid w:val="00FB009D"/>
    <w:rsid w:val="00FB190F"/>
    <w:rsid w:val="00FB1A1A"/>
    <w:rsid w:val="00FB1FC5"/>
    <w:rsid w:val="00FB40D0"/>
    <w:rsid w:val="00FB5699"/>
    <w:rsid w:val="00FB617A"/>
    <w:rsid w:val="00FB6A25"/>
    <w:rsid w:val="00FB7628"/>
    <w:rsid w:val="00FB769F"/>
    <w:rsid w:val="00FB78F3"/>
    <w:rsid w:val="00FC0E47"/>
    <w:rsid w:val="00FC2BBE"/>
    <w:rsid w:val="00FC2F46"/>
    <w:rsid w:val="00FC35D8"/>
    <w:rsid w:val="00FC5718"/>
    <w:rsid w:val="00FC7688"/>
    <w:rsid w:val="00FD099F"/>
    <w:rsid w:val="00FD1078"/>
    <w:rsid w:val="00FD131A"/>
    <w:rsid w:val="00FD2AF7"/>
    <w:rsid w:val="00FD2D45"/>
    <w:rsid w:val="00FD36D4"/>
    <w:rsid w:val="00FD5B9A"/>
    <w:rsid w:val="00FD6036"/>
    <w:rsid w:val="00FD7523"/>
    <w:rsid w:val="00FD7C1C"/>
    <w:rsid w:val="00FD7E59"/>
    <w:rsid w:val="00FE1D76"/>
    <w:rsid w:val="00FE4177"/>
    <w:rsid w:val="00FE44E5"/>
    <w:rsid w:val="00FE47F4"/>
    <w:rsid w:val="00FE5932"/>
    <w:rsid w:val="00FE62EB"/>
    <w:rsid w:val="00FE6E47"/>
    <w:rsid w:val="00FE6E9D"/>
    <w:rsid w:val="00FE78A4"/>
    <w:rsid w:val="00FF085D"/>
    <w:rsid w:val="00FF2D60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640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79A04-179B-EA4D-B977-4586CFCF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Settings\jimmy\Application Data\Microsoft\Templates\simple.humble.resume.dotx</Template>
  <TotalTime>2842</TotalTime>
  <Pages>1</Pages>
  <Words>472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 Jiang</cp:lastModifiedBy>
  <cp:revision>1966</cp:revision>
  <cp:lastPrinted>2014-07-29T13:40:00Z</cp:lastPrinted>
  <dcterms:created xsi:type="dcterms:W3CDTF">2009-11-25T04:32:00Z</dcterms:created>
  <dcterms:modified xsi:type="dcterms:W3CDTF">2015-08-31T01:21:00Z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