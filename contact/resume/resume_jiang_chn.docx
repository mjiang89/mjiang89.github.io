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6502B" w14:textId="18D9BB73" w:rsidR="005E0D4E" w:rsidRPr="00146A8A" w:rsidRDefault="007B0C4E" w:rsidP="0004734D">
      <w:pPr>
        <w:spacing w:line="252" w:lineRule="auto"/>
        <w:jc w:val="center"/>
        <w:rPr>
          <w:rFonts w:ascii="宋体" w:eastAsia="宋体" w:hAnsi="宋体" w:cs="宋体"/>
          <w:sz w:val="24"/>
          <w:lang w:eastAsia="zh-CN"/>
        </w:rPr>
      </w:pPr>
      <w:r w:rsidRPr="00146A8A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Meng Jiang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（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蒋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 </w:t>
      </w:r>
      <w:r w:rsidR="00651A68">
        <w:rPr>
          <w:rFonts w:ascii="Times New Roman" w:hAnsi="Times New Roman" w:cs="Times New Roman" w:hint="eastAsia"/>
          <w:b/>
          <w:sz w:val="40"/>
          <w:szCs w:val="48"/>
          <w:lang w:eastAsia="zh-CN"/>
        </w:rPr>
        <w:t>朦</w:t>
      </w:r>
      <w:r w:rsidR="00651A68">
        <w:rPr>
          <w:rFonts w:ascii="Times New Roman" w:hAnsi="Times New Roman" w:cs="Times New Roman"/>
          <w:b/>
          <w:sz w:val="40"/>
          <w:szCs w:val="48"/>
          <w:lang w:eastAsia="zh-CN"/>
        </w:rPr>
        <w:t>）</w:t>
      </w:r>
      <w:r w:rsidR="00EA4709" w:rsidRPr="00146A8A">
        <w:rPr>
          <w:rFonts w:ascii="Times New Roman" w:hAnsi="Times New Roman" w:cs="Times New Roman"/>
          <w:sz w:val="20"/>
        </w:rPr>
        <w:br/>
      </w:r>
      <w:r w:rsidR="00890BED">
        <w:rPr>
          <w:rFonts w:ascii="Times New Roman" w:hAnsi="Times New Roman" w:cs="Times New Roman"/>
          <w:sz w:val="24"/>
          <w:lang w:eastAsia="zh-CN"/>
        </w:rPr>
        <w:t>Office</w:t>
      </w:r>
      <w:r w:rsidR="005E37E1" w:rsidRPr="00146A8A">
        <w:rPr>
          <w:rFonts w:ascii="Times New Roman" w:hAnsi="Times New Roman" w:cs="Times New Roman"/>
          <w:sz w:val="24"/>
          <w:lang w:eastAsia="zh-CN"/>
        </w:rPr>
        <w:t xml:space="preserve"> 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2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1</w:t>
      </w:r>
      <w:r w:rsidR="00757938" w:rsidRPr="00146A8A">
        <w:rPr>
          <w:rFonts w:ascii="Times New Roman" w:hAnsi="Times New Roman" w:cs="Times New Roman"/>
          <w:sz w:val="24"/>
          <w:lang w:eastAsia="zh-CN"/>
        </w:rPr>
        <w:t>3</w:t>
      </w:r>
      <w:r w:rsidR="000E0B5B" w:rsidRPr="00146A8A">
        <w:rPr>
          <w:rFonts w:ascii="Times New Roman" w:hAnsi="Times New Roman" w:cs="Times New Roman"/>
          <w:sz w:val="24"/>
          <w:lang w:eastAsia="zh-CN"/>
        </w:rPr>
        <w:t>0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,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Siebel Center</w:t>
      </w:r>
      <w:r w:rsidR="00290690" w:rsidRPr="00146A8A">
        <w:rPr>
          <w:rFonts w:ascii="Times New Roman" w:hAnsi="Times New Roman" w:cs="Times New Roman"/>
          <w:sz w:val="24"/>
          <w:lang w:eastAsia="zh-CN"/>
        </w:rPr>
        <w:t xml:space="preserve">, UIUC, 201 N </w:t>
      </w:r>
      <w:r w:rsidR="00E73829" w:rsidRPr="00146A8A">
        <w:rPr>
          <w:rFonts w:ascii="Times New Roman" w:hAnsi="Times New Roman" w:cs="Times New Roman"/>
          <w:sz w:val="24"/>
          <w:lang w:eastAsia="zh-CN"/>
        </w:rPr>
        <w:t>Goodwin Avenue, Urbana, IL 61801, USA</w:t>
      </w:r>
      <w:r w:rsidR="00EA4709" w:rsidRPr="00146A8A">
        <w:rPr>
          <w:rFonts w:ascii="Times New Roman" w:hAnsi="Times New Roman" w:cs="Times New Roman"/>
          <w:sz w:val="24"/>
          <w:lang w:eastAsia="zh-CN"/>
        </w:rPr>
        <w:br/>
      </w:r>
      <w:r w:rsidR="00651A68">
        <w:rPr>
          <w:rFonts w:ascii="Times New Roman" w:hAnsi="Times New Roman" w:cs="Times New Roman"/>
          <w:sz w:val="24"/>
          <w:lang w:eastAsia="zh-CN"/>
        </w:rPr>
        <w:t>电子邮箱</w:t>
      </w:r>
      <w:r w:rsidR="00E56E3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8" w:history="1">
        <w:r w:rsidR="00012EB0" w:rsidRPr="00146A8A">
          <w:rPr>
            <w:rStyle w:val="Hyperlink"/>
            <w:rFonts w:ascii="Times New Roman" w:hAnsi="Times New Roman" w:cs="Times New Roman" w:hint="eastAsia"/>
            <w:color w:val="auto"/>
            <w:sz w:val="24"/>
            <w:u w:val="none"/>
            <w:lang w:eastAsia="zh-CN"/>
          </w:rPr>
          <w:t>m</w:t>
        </w:r>
        <w:r w:rsidR="00012EB0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jiang89@gmail.com</w:t>
        </w:r>
      </w:hyperlink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  </w:t>
      </w:r>
      <w:r w:rsidR="00651A68">
        <w:rPr>
          <w:rFonts w:ascii="Times New Roman" w:hAnsi="Times New Roman" w:cs="Times New Roman" w:hint="eastAsia"/>
          <w:sz w:val="24"/>
          <w:lang w:eastAsia="zh-CN"/>
        </w:rPr>
        <w:t>联系</w:t>
      </w:r>
      <w:r w:rsidR="00651A68">
        <w:rPr>
          <w:rFonts w:ascii="Times New Roman" w:hAnsi="Times New Roman" w:cs="Times New Roman"/>
          <w:sz w:val="24"/>
          <w:lang w:eastAsia="zh-CN"/>
        </w:rPr>
        <w:t>电话</w:t>
      </w:r>
      <w:r w:rsidR="002A2D1D" w:rsidRPr="00146A8A">
        <w:rPr>
          <w:rFonts w:ascii="Times New Roman" w:hAnsi="Times New Roman" w:cs="Times New Roman"/>
          <w:sz w:val="24"/>
          <w:lang w:eastAsia="zh-CN"/>
        </w:rPr>
        <w:t xml:space="preserve">: (+1) (217) 418 </w:t>
      </w:r>
      <w:r w:rsidR="0050386C" w:rsidRPr="00146A8A">
        <w:rPr>
          <w:rFonts w:ascii="Times New Roman" w:hAnsi="Times New Roman" w:cs="Times New Roman"/>
          <w:sz w:val="24"/>
          <w:lang w:eastAsia="zh-CN"/>
        </w:rPr>
        <w:t>6072</w:t>
      </w:r>
      <w:r w:rsidR="00DD4BBC" w:rsidRPr="00146A8A">
        <w:rPr>
          <w:rFonts w:ascii="Times New Roman" w:hAnsi="Times New Roman" w:cs="Times New Roman" w:hint="eastAsia"/>
          <w:sz w:val="24"/>
          <w:lang w:eastAsia="zh-CN"/>
        </w:rPr>
        <w:t xml:space="preserve"> </w:t>
      </w:r>
      <w:r w:rsidR="00E46AC2" w:rsidRPr="00146A8A">
        <w:rPr>
          <w:rFonts w:ascii="Times New Roman" w:hAnsi="Times New Roman" w:cs="Times New Roman" w:hint="eastAsia"/>
          <w:sz w:val="24"/>
          <w:lang w:eastAsia="zh-CN"/>
        </w:rPr>
        <w:t xml:space="preserve">  </w:t>
      </w:r>
      <w:r w:rsidR="00651A68">
        <w:rPr>
          <w:rFonts w:ascii="Times New Roman" w:hAnsi="Times New Roman" w:cs="Times New Roman"/>
          <w:sz w:val="24"/>
          <w:lang w:eastAsia="zh-CN"/>
        </w:rPr>
        <w:t>个人主页</w:t>
      </w:r>
      <w:r w:rsidR="008023C2" w:rsidRPr="00146A8A">
        <w:rPr>
          <w:rFonts w:ascii="Times New Roman" w:hAnsi="Times New Roman" w:cs="Times New Roman"/>
          <w:sz w:val="24"/>
          <w:lang w:eastAsia="zh-CN"/>
        </w:rPr>
        <w:t xml:space="preserve">: </w:t>
      </w:r>
      <w:hyperlink r:id="rId9" w:history="1">
        <w:r w:rsidR="00942905" w:rsidRPr="00146A8A">
          <w:rPr>
            <w:rStyle w:val="Hyperlink"/>
            <w:rFonts w:ascii="Times New Roman" w:hAnsi="Times New Roman" w:cs="Times New Roman"/>
            <w:color w:val="auto"/>
            <w:sz w:val="24"/>
            <w:u w:val="none"/>
            <w:lang w:eastAsia="zh-CN"/>
          </w:rPr>
          <w:t>www.meng-jiang.com</w:t>
        </w:r>
      </w:hyperlink>
    </w:p>
    <w:p w14:paraId="46DAC2CD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18"/>
          <w:u w:val="single"/>
          <w:lang w:eastAsia="zh-CN"/>
        </w:rPr>
      </w:pPr>
    </w:p>
    <w:p w14:paraId="575651F8" w14:textId="77777777" w:rsidR="00651A68" w:rsidRPr="00651A68" w:rsidRDefault="00651A68" w:rsidP="00B71A1E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教育背景</w:t>
      </w:r>
    </w:p>
    <w:p w14:paraId="6BFDEC0E" w14:textId="25FBCEB7" w:rsidR="00B71A1E" w:rsidRPr="00146A8A" w:rsidRDefault="00651A68" w:rsidP="00B71A1E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伊利诺伊大学厄巴纳香槟分校计算机科学系</w:t>
      </w:r>
      <w:r w:rsidR="00D24501">
        <w:rPr>
          <w:rFonts w:ascii="Times New Roman" w:hAnsi="Times New Roman" w:cs="Times New Roman"/>
          <w:b/>
          <w:lang w:eastAsia="zh-CN"/>
        </w:rPr>
        <w:tab/>
      </w:r>
      <w:r w:rsidR="00D24501"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B71A1E" w:rsidRPr="00146A8A">
        <w:rPr>
          <w:rFonts w:ascii="Times New Roman" w:hAnsi="Times New Roman" w:cs="Times New Roman"/>
          <w:b/>
          <w:lang w:eastAsia="zh-CN"/>
        </w:rPr>
        <w:t>08/</w:t>
      </w:r>
      <w:r w:rsidR="00B71A1E" w:rsidRPr="00146A8A">
        <w:rPr>
          <w:rFonts w:ascii="Times New Roman" w:hAnsi="Times New Roman" w:cs="Times New Roman"/>
          <w:b/>
        </w:rPr>
        <w:t>20</w:t>
      </w:r>
      <w:r w:rsidR="00B71A1E" w:rsidRPr="00146A8A">
        <w:rPr>
          <w:rFonts w:ascii="Times New Roman" w:hAnsi="Times New Roman" w:cs="Times New Roman" w:hint="eastAsia"/>
          <w:b/>
          <w:lang w:eastAsia="zh-CN"/>
        </w:rPr>
        <w:t>15</w:t>
      </w:r>
      <w:r>
        <w:rPr>
          <w:rFonts w:ascii="Times New Roman" w:hAnsi="Times New Roman" w:cs="Times New Roman"/>
          <w:b/>
          <w:lang w:eastAsia="zh-CN"/>
        </w:rPr>
        <w:t>至今</w:t>
      </w:r>
    </w:p>
    <w:p w14:paraId="0F43E3CF" w14:textId="22B51B8B" w:rsidR="00651A68" w:rsidRDefault="00651A68" w:rsidP="00B71A1E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博士后研究</w:t>
      </w:r>
      <w:r>
        <w:rPr>
          <w:rFonts w:ascii="Times New Roman" w:hAnsi="Times New Roman" w:cs="Times New Roman" w:hint="eastAsia"/>
          <w:lang w:eastAsia="zh-CN"/>
        </w:rPr>
        <w:t>员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B71A1E" w:rsidRPr="00146A8A">
        <w:rPr>
          <w:rFonts w:ascii="Times New Roman" w:hAnsi="Times New Roman" w:cs="Times New Roman" w:hint="eastAsia"/>
          <w:lang w:eastAsia="zh-CN"/>
        </w:rPr>
        <w:t xml:space="preserve"> Jiawei Han</w:t>
      </w:r>
      <w:r>
        <w:rPr>
          <w:rFonts w:ascii="Times New Roman" w:hAnsi="Times New Roman" w:cs="Times New Roman"/>
          <w:lang w:eastAsia="zh-CN"/>
        </w:rPr>
        <w:t>教授</w:t>
      </w:r>
      <w:r>
        <w:rPr>
          <w:rFonts w:ascii="Times New Roman" w:hAnsi="Times New Roman" w:cs="Times New Roman" w:hint="eastAsia"/>
          <w:lang w:eastAsia="zh-CN"/>
        </w:rPr>
        <w:t>。从事数据驱动</w:t>
      </w:r>
      <w:r>
        <w:rPr>
          <w:rFonts w:ascii="Times New Roman" w:hAnsi="Times New Roman" w:cs="Times New Roman"/>
          <w:lang w:eastAsia="zh-CN"/>
        </w:rPr>
        <w:t>的行为分析方法的研究。</w:t>
      </w:r>
    </w:p>
    <w:p w14:paraId="67AE8889" w14:textId="2D1E6A20" w:rsidR="002A3FF3" w:rsidRPr="00146A8A" w:rsidRDefault="00651A68" w:rsidP="002A3FF3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马里兰大学学院公园分校计算机</w:t>
      </w:r>
      <w:r>
        <w:rPr>
          <w:rFonts w:ascii="Times New Roman" w:hAnsi="Times New Roman" w:cs="Times New Roman" w:hint="eastAsia"/>
          <w:b/>
          <w:lang w:eastAsia="zh-CN"/>
        </w:rPr>
        <w:t>学院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2A3FF3">
        <w:rPr>
          <w:rFonts w:ascii="Times New Roman" w:hAnsi="Times New Roman" w:cs="Times New Roman"/>
          <w:b/>
          <w:lang w:eastAsia="zh-CN"/>
        </w:rPr>
        <w:t>06</w:t>
      </w:r>
      <w:r w:rsidR="002A3FF3" w:rsidRPr="00146A8A">
        <w:rPr>
          <w:rFonts w:ascii="Times New Roman" w:hAnsi="Times New Roman" w:cs="Times New Roman"/>
          <w:b/>
          <w:lang w:eastAsia="zh-CN"/>
        </w:rPr>
        <w:t>/</w:t>
      </w:r>
      <w:r w:rsidR="002A3FF3" w:rsidRPr="00146A8A">
        <w:rPr>
          <w:rFonts w:ascii="Times New Roman" w:hAnsi="Times New Roman" w:cs="Times New Roman"/>
          <w:b/>
        </w:rPr>
        <w:t>20</w:t>
      </w:r>
      <w:r w:rsidR="002A3FF3">
        <w:rPr>
          <w:rFonts w:ascii="Times New Roman" w:hAnsi="Times New Roman" w:cs="Times New Roman" w:hint="eastAsia"/>
          <w:b/>
          <w:lang w:eastAsia="zh-CN"/>
        </w:rPr>
        <w:t>16</w:t>
      </w:r>
      <w:r w:rsidR="002A3FF3" w:rsidRPr="00146A8A">
        <w:rPr>
          <w:rFonts w:ascii="Times New Roman" w:hAnsi="Times New Roman" w:cs="Times New Roman"/>
          <w:b/>
        </w:rPr>
        <w:t xml:space="preserve"> – </w:t>
      </w:r>
      <w:r w:rsidR="002A3FF3">
        <w:rPr>
          <w:rFonts w:ascii="Times New Roman" w:hAnsi="Times New Roman" w:cs="Times New Roman"/>
          <w:b/>
          <w:lang w:eastAsia="zh-CN"/>
        </w:rPr>
        <w:t>07/2016</w:t>
      </w:r>
    </w:p>
    <w:p w14:paraId="2DAA623E" w14:textId="7D543653" w:rsidR="00651A68" w:rsidRDefault="00651A68" w:rsidP="002A3FF3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访问学者，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2A3FF3">
        <w:rPr>
          <w:rFonts w:ascii="Times New Roman" w:hAnsi="Times New Roman" w:cs="Times New Roman"/>
          <w:lang w:eastAsia="zh-CN"/>
        </w:rPr>
        <w:t xml:space="preserve"> V.S. Subrahmanian</w:t>
      </w:r>
      <w:r>
        <w:rPr>
          <w:rFonts w:ascii="Times New Roman" w:hAnsi="Times New Roman" w:cs="Times New Roman"/>
          <w:lang w:eastAsia="zh-CN"/>
        </w:rPr>
        <w:t>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0541FA79" w14:textId="1F4DEA28" w:rsidR="0002187E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 w:rsidRPr="00651A68">
        <w:rPr>
          <w:rFonts w:ascii="Times New Roman" w:hAnsi="Times New Roman" w:cs="Times New Roman"/>
          <w:b/>
          <w:lang w:eastAsia="zh-CN"/>
        </w:rPr>
        <w:t>清华大学计算机科学与技术系</w:t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Pr="00651A68">
        <w:rPr>
          <w:rFonts w:ascii="Times New Roman" w:hAnsi="Times New Roman" w:cs="Times New Roman"/>
          <w:b/>
          <w:lang w:eastAsia="zh-CN"/>
        </w:rPr>
        <w:tab/>
      </w:r>
      <w:r w:rsidR="00C81F11" w:rsidRPr="00651A68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651A68">
        <w:rPr>
          <w:rFonts w:ascii="Times New Roman" w:hAnsi="Times New Roman" w:cs="Times New Roman"/>
          <w:b/>
          <w:lang w:eastAsia="zh-CN"/>
        </w:rPr>
        <w:t>08/</w:t>
      </w:r>
      <w:r w:rsidR="00E859BC" w:rsidRPr="00651A68">
        <w:rPr>
          <w:rFonts w:ascii="Times New Roman" w:hAnsi="Times New Roman" w:cs="Times New Roman"/>
          <w:b/>
        </w:rPr>
        <w:t>20</w:t>
      </w:r>
      <w:r w:rsidR="00E859BC" w:rsidRPr="00651A68">
        <w:rPr>
          <w:rFonts w:ascii="Times New Roman" w:hAnsi="Times New Roman" w:cs="Times New Roman" w:hint="eastAsia"/>
          <w:b/>
          <w:lang w:eastAsia="zh-CN"/>
        </w:rPr>
        <w:t>10</w:t>
      </w:r>
      <w:r w:rsidR="0002187E" w:rsidRPr="00651A68">
        <w:rPr>
          <w:rFonts w:ascii="Times New Roman" w:hAnsi="Times New Roman" w:cs="Times New Roman"/>
          <w:b/>
        </w:rPr>
        <w:t xml:space="preserve"> – </w:t>
      </w:r>
      <w:r w:rsidR="00782C1A" w:rsidRPr="00651A68">
        <w:rPr>
          <w:rFonts w:ascii="Times New Roman" w:hAnsi="Times New Roman" w:cs="Times New Roman" w:hint="eastAsia"/>
          <w:b/>
          <w:lang w:eastAsia="zh-CN"/>
        </w:rPr>
        <w:t>07/2015</w:t>
      </w:r>
    </w:p>
    <w:p w14:paraId="2D23ED75" w14:textId="0C7FE69F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获得</w:t>
      </w:r>
      <w:r>
        <w:rPr>
          <w:rFonts w:ascii="Times New Roman" w:hAnsi="Times New Roman" w:cs="Times New Roman" w:hint="eastAsia"/>
          <w:lang w:eastAsia="zh-CN"/>
        </w:rPr>
        <w:t>工学</w:t>
      </w:r>
      <w:r>
        <w:rPr>
          <w:rFonts w:ascii="Times New Roman" w:hAnsi="Times New Roman" w:cs="Times New Roman"/>
          <w:lang w:eastAsia="zh-CN"/>
        </w:rPr>
        <w:t>博士学位，获得</w:t>
      </w:r>
      <w:r>
        <w:rPr>
          <w:rFonts w:ascii="Times New Roman" w:hAnsi="Times New Roman" w:cs="Times New Roman" w:hint="eastAsia"/>
          <w:lang w:eastAsia="zh-CN"/>
        </w:rPr>
        <w:t>优秀</w:t>
      </w:r>
      <w:r>
        <w:rPr>
          <w:rFonts w:ascii="Times New Roman" w:hAnsi="Times New Roman" w:cs="Times New Roman"/>
          <w:lang w:eastAsia="zh-CN"/>
        </w:rPr>
        <w:t>博士</w:t>
      </w:r>
      <w:r>
        <w:rPr>
          <w:rFonts w:ascii="Times New Roman" w:hAnsi="Times New Roman" w:cs="Times New Roman" w:hint="eastAsia"/>
          <w:lang w:eastAsia="zh-CN"/>
        </w:rPr>
        <w:t>论文</w:t>
      </w:r>
      <w:r>
        <w:rPr>
          <w:rFonts w:ascii="Times New Roman" w:hAnsi="Times New Roman" w:cs="Times New Roman"/>
          <w:lang w:eastAsia="zh-CN"/>
        </w:rPr>
        <w:t>奖</w:t>
      </w:r>
      <w:r w:rsidR="00BF37BC">
        <w:rPr>
          <w:rFonts w:ascii="Times New Roman" w:hAnsi="Times New Roman" w:cs="Times New Roman" w:hint="eastAsia"/>
          <w:i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（</w:t>
      </w:r>
      <w:r>
        <w:rPr>
          <w:rFonts w:ascii="Times New Roman" w:hAnsi="Times New Roman" w:cs="Times New Roman" w:hint="eastAsia"/>
          <w:lang w:eastAsia="zh-CN"/>
        </w:rPr>
        <w:t>3/109</w:t>
      </w:r>
      <w:r>
        <w:rPr>
          <w:rFonts w:ascii="Times New Roman" w:hAnsi="Times New Roman" w:cs="Times New Roman" w:hint="eastAsia"/>
          <w:lang w:eastAsia="zh-CN"/>
        </w:rPr>
        <w:t>）和</w:t>
      </w:r>
      <w:r>
        <w:rPr>
          <w:rFonts w:ascii="Times New Roman" w:hAnsi="Times New Roman" w:cs="Times New Roman"/>
          <w:lang w:eastAsia="zh-CN"/>
        </w:rPr>
        <w:t>北京市优秀博士毕业生奖。</w:t>
      </w:r>
    </w:p>
    <w:p w14:paraId="17517A50" w14:textId="77777777" w:rsidR="00651A68" w:rsidRDefault="00651A68" w:rsidP="00651A68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导师杨士强教授。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数据驱动的行为分析方法的</w:t>
      </w:r>
      <w:r w:rsidRPr="00651A68">
        <w:rPr>
          <w:rFonts w:ascii="Times New Roman" w:hAnsi="Times New Roman" w:cs="Times New Roman"/>
          <w:lang w:eastAsia="zh-CN"/>
        </w:rPr>
        <w:t>研究。</w:t>
      </w:r>
    </w:p>
    <w:p w14:paraId="6650D35B" w14:textId="406E1746" w:rsidR="005C338C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 w:hint="eastAsia"/>
          <w:b/>
          <w:lang w:eastAsia="zh-CN"/>
        </w:rPr>
        <w:t>卡耐基梅隆</w:t>
      </w:r>
      <w:r>
        <w:rPr>
          <w:rFonts w:ascii="Times New Roman" w:hAnsi="Times New Roman" w:cs="Times New Roman"/>
          <w:b/>
          <w:lang w:eastAsia="zh-CN"/>
        </w:rPr>
        <w:t>大学计算机科学系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E4CC7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5C338C" w:rsidRPr="00146A8A">
        <w:rPr>
          <w:rFonts w:ascii="Times New Roman" w:hAnsi="Times New Roman" w:cs="Times New Roman"/>
          <w:b/>
          <w:lang w:eastAsia="zh-CN"/>
        </w:rPr>
        <w:t>08/</w:t>
      </w:r>
      <w:r w:rsidR="005C338C" w:rsidRPr="00146A8A">
        <w:rPr>
          <w:rFonts w:ascii="Times New Roman" w:hAnsi="Times New Roman" w:cs="Times New Roman"/>
          <w:b/>
        </w:rPr>
        <w:t>20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12</w:t>
      </w:r>
      <w:r w:rsidR="005C338C" w:rsidRPr="00146A8A">
        <w:rPr>
          <w:rFonts w:ascii="Times New Roman" w:hAnsi="Times New Roman" w:cs="Times New Roman"/>
          <w:b/>
        </w:rPr>
        <w:t xml:space="preserve"> – </w:t>
      </w:r>
      <w:r w:rsidR="005C338C" w:rsidRPr="00146A8A">
        <w:rPr>
          <w:rFonts w:ascii="Times New Roman" w:hAnsi="Times New Roman" w:cs="Times New Roman" w:hint="eastAsia"/>
          <w:b/>
          <w:lang w:eastAsia="zh-CN"/>
        </w:rPr>
        <w:t>05/2013</w:t>
      </w:r>
    </w:p>
    <w:p w14:paraId="1DCBFF43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访问</w:t>
      </w:r>
      <w:r>
        <w:rPr>
          <w:rFonts w:ascii="Times New Roman" w:hAnsi="Times New Roman" w:cs="Times New Roman" w:hint="eastAsia"/>
          <w:lang w:eastAsia="zh-CN"/>
        </w:rPr>
        <w:t>学生</w:t>
      </w:r>
      <w:r>
        <w:rPr>
          <w:rFonts w:ascii="Times New Roman" w:hAnsi="Times New Roman" w:cs="Times New Roman"/>
          <w:lang w:eastAsia="zh-CN"/>
        </w:rPr>
        <w:t>，</w:t>
      </w:r>
      <w:r>
        <w:rPr>
          <w:rFonts w:ascii="Times New Roman" w:hAnsi="Times New Roman" w:cs="Times New Roman" w:hint="eastAsia"/>
          <w:lang w:eastAsia="zh-CN"/>
        </w:rPr>
        <w:t>导师</w:t>
      </w:r>
      <w:r w:rsidR="00D24683" w:rsidRPr="00146A8A">
        <w:rPr>
          <w:rFonts w:ascii="Times New Roman" w:hAnsi="Times New Roman" w:cs="Times New Roman" w:hint="eastAsia"/>
          <w:lang w:eastAsia="zh-CN"/>
        </w:rPr>
        <w:t xml:space="preserve"> Christos</w:t>
      </w:r>
      <w:r w:rsidR="002A3FF3">
        <w:rPr>
          <w:rFonts w:ascii="Times New Roman" w:hAnsi="Times New Roman" w:cs="Times New Roman"/>
          <w:lang w:eastAsia="zh-CN"/>
        </w:rPr>
        <w:t xml:space="preserve"> Faloutsos</w:t>
      </w:r>
      <w:r>
        <w:rPr>
          <w:rFonts w:ascii="Times New Roman" w:hAnsi="Times New Roman" w:cs="Times New Roman" w:hint="eastAsia"/>
          <w:lang w:eastAsia="zh-CN"/>
        </w:rPr>
        <w:t>教授</w:t>
      </w:r>
      <w:r>
        <w:rPr>
          <w:rFonts w:ascii="Times New Roman" w:hAnsi="Times New Roman" w:cs="Times New Roman"/>
          <w:lang w:eastAsia="zh-CN"/>
        </w:rPr>
        <w:t>。</w:t>
      </w:r>
      <w:r>
        <w:rPr>
          <w:rFonts w:ascii="Times New Roman" w:hAnsi="Times New Roman" w:cs="Times New Roman" w:hint="eastAsia"/>
          <w:lang w:eastAsia="zh-CN"/>
        </w:rPr>
        <w:t>从事</w:t>
      </w:r>
      <w:r>
        <w:rPr>
          <w:rFonts w:ascii="Times New Roman" w:hAnsi="Times New Roman" w:cs="Times New Roman"/>
          <w:lang w:eastAsia="zh-CN"/>
        </w:rPr>
        <w:t>可疑行为检测方法的研究。</w:t>
      </w:r>
    </w:p>
    <w:p w14:paraId="524A6B04" w14:textId="6AC5148E" w:rsidR="00E56E32" w:rsidRPr="00146A8A" w:rsidRDefault="00651A68" w:rsidP="0004734D">
      <w:pPr>
        <w:spacing w:after="0" w:line="252" w:lineRule="auto"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清华大学计算机科学与技术系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A54B6C" w:rsidRPr="00146A8A">
        <w:rPr>
          <w:rFonts w:ascii="Times New Roman" w:hAnsi="Times New Roman" w:cs="Times New Roman" w:hint="eastAsia"/>
          <w:b/>
          <w:lang w:eastAsia="zh-CN"/>
        </w:rPr>
        <w:tab/>
      </w:r>
      <w:r w:rsidR="0002187E" w:rsidRPr="00146A8A">
        <w:rPr>
          <w:rFonts w:ascii="Times New Roman" w:hAnsi="Times New Roman" w:cs="Times New Roman"/>
          <w:b/>
          <w:lang w:eastAsia="zh-CN"/>
        </w:rPr>
        <w:t>08/</w:t>
      </w:r>
      <w:r w:rsidR="00E859BC" w:rsidRPr="00146A8A">
        <w:rPr>
          <w:rFonts w:ascii="Times New Roman" w:hAnsi="Times New Roman" w:cs="Times New Roman"/>
          <w:b/>
        </w:rPr>
        <w:t>200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6</w:t>
      </w:r>
      <w:r w:rsidR="00E56E32" w:rsidRPr="00146A8A">
        <w:rPr>
          <w:rFonts w:ascii="Times New Roman" w:hAnsi="Times New Roman" w:cs="Times New Roman"/>
          <w:b/>
        </w:rPr>
        <w:t xml:space="preserve"> –</w:t>
      </w:r>
      <w:r w:rsidR="0002187E" w:rsidRPr="00146A8A">
        <w:rPr>
          <w:rFonts w:ascii="Times New Roman" w:hAnsi="Times New Roman" w:cs="Times New Roman"/>
          <w:b/>
        </w:rPr>
        <w:t xml:space="preserve"> </w:t>
      </w:r>
      <w:r w:rsidR="00E859BC" w:rsidRPr="00146A8A">
        <w:rPr>
          <w:rFonts w:ascii="Times New Roman" w:hAnsi="Times New Roman" w:cs="Times New Roman"/>
          <w:b/>
          <w:lang w:eastAsia="zh-CN"/>
        </w:rPr>
        <w:t>07/20</w:t>
      </w:r>
      <w:r w:rsidR="00E859BC" w:rsidRPr="00146A8A">
        <w:rPr>
          <w:rFonts w:ascii="Times New Roman" w:hAnsi="Times New Roman" w:cs="Times New Roman" w:hint="eastAsia"/>
          <w:b/>
          <w:lang w:eastAsia="zh-CN"/>
        </w:rPr>
        <w:t>10</w:t>
      </w:r>
    </w:p>
    <w:p w14:paraId="766930BA" w14:textId="77777777" w:rsidR="00651A68" w:rsidRDefault="00651A68" w:rsidP="0004734D">
      <w:pPr>
        <w:widowControl w:val="0"/>
        <w:numPr>
          <w:ilvl w:val="0"/>
          <w:numId w:val="1"/>
        </w:numPr>
        <w:spacing w:after="0"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获得</w:t>
      </w:r>
      <w:r>
        <w:rPr>
          <w:rFonts w:ascii="Times New Roman" w:hAnsi="Times New Roman" w:cs="Times New Roman"/>
          <w:lang w:eastAsia="zh-CN"/>
        </w:rPr>
        <w:t>工学学士</w:t>
      </w:r>
      <w:r>
        <w:rPr>
          <w:rFonts w:ascii="Times New Roman" w:hAnsi="Times New Roman" w:cs="Times New Roman" w:hint="eastAsia"/>
          <w:lang w:eastAsia="zh-CN"/>
        </w:rPr>
        <w:t>学位</w:t>
      </w:r>
      <w:r>
        <w:rPr>
          <w:rFonts w:ascii="Times New Roman" w:hAnsi="Times New Roman" w:cs="Times New Roman"/>
          <w:lang w:eastAsia="zh-CN"/>
        </w:rPr>
        <w:t>（学分绩</w:t>
      </w:r>
      <w:r>
        <w:rPr>
          <w:rFonts w:ascii="Times New Roman" w:hAnsi="Times New Roman" w:cs="Times New Roman" w:hint="eastAsia"/>
          <w:lang w:eastAsia="zh-CN"/>
        </w:rPr>
        <w:t>：</w:t>
      </w:r>
      <w:r w:rsidR="0032327D" w:rsidRPr="00146A8A">
        <w:rPr>
          <w:rFonts w:ascii="Times New Roman" w:hAnsi="Times New Roman" w:cs="Times New Roman" w:hint="eastAsia"/>
          <w:lang w:eastAsia="zh-CN"/>
        </w:rPr>
        <w:t>88.</w:t>
      </w:r>
      <w:r w:rsidR="00321AF0" w:rsidRPr="00146A8A">
        <w:rPr>
          <w:rFonts w:ascii="Times New Roman" w:hAnsi="Times New Roman" w:cs="Times New Roman" w:hint="eastAsia"/>
          <w:lang w:eastAsia="zh-CN"/>
        </w:rPr>
        <w:t>7</w:t>
      </w:r>
      <w:r w:rsidR="0012421A" w:rsidRPr="00146A8A">
        <w:rPr>
          <w:rFonts w:ascii="Times New Roman" w:hAnsi="Times New Roman" w:cs="Times New Roman" w:hint="eastAsia"/>
          <w:lang w:eastAsia="zh-CN"/>
        </w:rPr>
        <w:t>/</w:t>
      </w:r>
      <w:r w:rsidR="0032327D" w:rsidRPr="00146A8A">
        <w:rPr>
          <w:rFonts w:ascii="Times New Roman" w:hAnsi="Times New Roman" w:cs="Times New Roman" w:hint="eastAsia"/>
          <w:lang w:eastAsia="zh-CN"/>
        </w:rPr>
        <w:t>100</w:t>
      </w:r>
      <w:r>
        <w:rPr>
          <w:rFonts w:ascii="Times New Roman" w:hAnsi="Times New Roman" w:cs="Times New Roman" w:hint="eastAsia"/>
          <w:lang w:eastAsia="zh-CN"/>
        </w:rPr>
        <w:t>），</w:t>
      </w:r>
      <w:r>
        <w:rPr>
          <w:rFonts w:ascii="Times New Roman" w:hAnsi="Times New Roman" w:cs="Times New Roman"/>
          <w:lang w:eastAsia="zh-CN"/>
        </w:rPr>
        <w:t>获得优秀学士论文奖（</w:t>
      </w:r>
      <w:r>
        <w:rPr>
          <w:rFonts w:ascii="Times New Roman" w:hAnsi="Times New Roman" w:cs="Times New Roman"/>
          <w:lang w:eastAsia="zh-CN"/>
        </w:rPr>
        <w:t>4/160</w:t>
      </w:r>
      <w:r>
        <w:rPr>
          <w:rFonts w:ascii="Times New Roman" w:hAnsi="Times New Roman" w:cs="Times New Roman"/>
          <w:lang w:eastAsia="zh-CN"/>
        </w:rPr>
        <w:t>）</w:t>
      </w:r>
      <w:r>
        <w:rPr>
          <w:rFonts w:ascii="Times New Roman" w:hAnsi="Times New Roman" w:cs="Times New Roman" w:hint="eastAsia"/>
          <w:lang w:eastAsia="zh-CN"/>
        </w:rPr>
        <w:t>和校</w:t>
      </w:r>
      <w:r>
        <w:rPr>
          <w:rFonts w:ascii="Times New Roman" w:hAnsi="Times New Roman" w:cs="Times New Roman"/>
          <w:lang w:eastAsia="zh-CN"/>
        </w:rPr>
        <w:t>优秀</w:t>
      </w:r>
      <w:r>
        <w:rPr>
          <w:rFonts w:ascii="Times New Roman" w:hAnsi="Times New Roman" w:cs="Times New Roman" w:hint="eastAsia"/>
          <w:lang w:eastAsia="zh-CN"/>
        </w:rPr>
        <w:t>本科</w:t>
      </w:r>
      <w:r>
        <w:rPr>
          <w:rFonts w:ascii="Times New Roman" w:hAnsi="Times New Roman" w:cs="Times New Roman"/>
          <w:lang w:eastAsia="zh-CN"/>
        </w:rPr>
        <w:t>毕业生奖。</w:t>
      </w:r>
    </w:p>
    <w:p w14:paraId="1E948E37" w14:textId="79BCE0EA" w:rsidR="00A85098" w:rsidRDefault="00A8509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32F7AB28" w14:textId="5198F859" w:rsidR="003E77A8" w:rsidRPr="003E77A8" w:rsidRDefault="003E77A8" w:rsidP="003E77A8">
      <w:pPr>
        <w:spacing w:after="0" w:line="252" w:lineRule="auto"/>
        <w:rPr>
          <w:rFonts w:ascii="Times New Roman" w:hAnsi="Times New Roman" w:cs="Times New Roman"/>
          <w:b/>
          <w:sz w:val="28"/>
          <w:lang w:eastAsia="zh-CN"/>
        </w:rPr>
      </w:pPr>
      <w:r w:rsidRPr="003E77A8">
        <w:rPr>
          <w:rFonts w:ascii="Times New Roman" w:hAnsi="Times New Roman" w:cs="Times New Roman" w:hint="eastAsia"/>
          <w:b/>
          <w:sz w:val="28"/>
          <w:u w:val="single"/>
          <w:lang w:eastAsia="zh-CN"/>
        </w:rPr>
        <w:t>荣誉</w:t>
      </w:r>
      <w:r w:rsidRPr="003E77A8">
        <w:rPr>
          <w:rFonts w:ascii="Times New Roman" w:hAnsi="Times New Roman" w:cs="Times New Roman"/>
          <w:b/>
          <w:sz w:val="28"/>
          <w:u w:val="single"/>
          <w:lang w:eastAsia="zh-CN"/>
        </w:rPr>
        <w:t>和奖励</w:t>
      </w:r>
      <w:bookmarkStart w:id="0" w:name="OLE_LINK5"/>
      <w:bookmarkStart w:id="1" w:name="OLE_LINK6"/>
      <w:bookmarkStart w:id="2" w:name="OLE_LINK24"/>
      <w:bookmarkStart w:id="3" w:name="OLE_LINK25"/>
      <w:r w:rsidRPr="003E77A8">
        <w:rPr>
          <w:rFonts w:ascii="Times New Roman" w:hAnsi="Times New Roman" w:cs="Times New Roman"/>
          <w:b/>
          <w:sz w:val="28"/>
          <w:lang w:eastAsia="zh-CN"/>
        </w:rPr>
        <w:t>（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谷歌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学者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引擎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：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引用数</w:t>
      </w:r>
      <w:r w:rsidR="00AF4284">
        <w:rPr>
          <w:rFonts w:ascii="Times New Roman" w:hAnsi="Times New Roman" w:cs="Times New Roman"/>
          <w:b/>
          <w:sz w:val="28"/>
          <w:lang w:eastAsia="zh-CN"/>
        </w:rPr>
        <w:t>53</w:t>
      </w:r>
      <w:r w:rsidR="00B7656F">
        <w:rPr>
          <w:rFonts w:ascii="Times New Roman" w:hAnsi="Times New Roman" w:cs="Times New Roman"/>
          <w:b/>
          <w:sz w:val="28"/>
          <w:lang w:eastAsia="zh-CN"/>
        </w:rPr>
        <w:t>5</w:t>
      </w:r>
      <w:bookmarkStart w:id="4" w:name="_GoBack"/>
      <w:bookmarkEnd w:id="4"/>
      <w:r w:rsidRPr="003E77A8">
        <w:rPr>
          <w:rFonts w:ascii="Times New Roman" w:hAnsi="Times New Roman" w:cs="Times New Roman"/>
          <w:b/>
          <w:sz w:val="28"/>
          <w:lang w:eastAsia="zh-CN"/>
        </w:rPr>
        <w:t>，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h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-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index</w:t>
      </w:r>
      <w:r w:rsidRPr="003E77A8">
        <w:rPr>
          <w:rFonts w:ascii="Times New Roman" w:hAnsi="Times New Roman" w:cs="Times New Roman" w:hint="eastAsia"/>
          <w:b/>
          <w:sz w:val="28"/>
          <w:lang w:eastAsia="zh-CN"/>
        </w:rPr>
        <w:t>指数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9</w:t>
      </w:r>
      <w:r w:rsidRPr="003E77A8">
        <w:rPr>
          <w:rFonts w:ascii="Times New Roman" w:hAnsi="Times New Roman" w:cs="Times New Roman"/>
          <w:b/>
          <w:sz w:val="28"/>
          <w:lang w:eastAsia="zh-CN"/>
        </w:rPr>
        <w:t>）</w:t>
      </w:r>
    </w:p>
    <w:p w14:paraId="2E1EB3B7" w14:textId="05A40B0F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国家奖学金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6AE14227" w14:textId="6E37C8F7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微软亚洲研究院优秀实习生奖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2014</w:t>
      </w:r>
    </w:p>
    <w:p w14:paraId="5EB3C7BB" w14:textId="6095E7AC" w:rsidR="003E77A8" w:rsidRPr="00146A8A" w:rsidRDefault="003E77A8" w:rsidP="003E77A8">
      <w:pPr>
        <w:widowControl w:val="0"/>
        <w:numPr>
          <w:ilvl w:val="0"/>
          <w:numId w:val="1"/>
        </w:numPr>
        <w:spacing w:after="0" w:line="252" w:lineRule="auto"/>
        <w:ind w:rightChars="12" w:right="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zh-CN"/>
        </w:rPr>
        <w:t>搜狐研究奖学金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lang w:eastAsia="zh-CN"/>
        </w:rPr>
        <w:tab/>
      </w:r>
      <w:r w:rsidRPr="00146A8A">
        <w:rPr>
          <w:rFonts w:ascii="Times New Roman" w:hAnsi="Times New Roman" w:cs="Times New Roman" w:hint="eastAsia"/>
          <w:b/>
          <w:lang w:eastAsia="zh-CN"/>
        </w:rPr>
        <w:t>2013</w:t>
      </w:r>
    </w:p>
    <w:bookmarkEnd w:id="0"/>
    <w:bookmarkEnd w:id="1"/>
    <w:bookmarkEnd w:id="2"/>
    <w:bookmarkEnd w:id="3"/>
    <w:p w14:paraId="3C05E064" w14:textId="77777777" w:rsidR="003E77A8" w:rsidRPr="00DB7F7E" w:rsidRDefault="003E77A8" w:rsidP="0004734D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2DCF3EBF" w14:textId="35CD351F" w:rsidR="00AA28B7" w:rsidRPr="00651A68" w:rsidRDefault="00651A68" w:rsidP="0004734D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期刊论文选摘</w:t>
      </w:r>
    </w:p>
    <w:p w14:paraId="4D886FF1" w14:textId="085A09D4" w:rsidR="006561E4" w:rsidRPr="00146A8A" w:rsidRDefault="006561E4" w:rsidP="006561E4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Spotting Suspicious Behaviors in Multimodal Dat</w:t>
      </w:r>
      <w:r w:rsidR="00AE2DBF" w:rsidRPr="00146A8A">
        <w:rPr>
          <w:rFonts w:ascii="Times New Roman" w:hAnsi="Times New Roman" w:cs="Times New Roman"/>
          <w:bCs/>
          <w:szCs w:val="24"/>
          <w:lang w:eastAsia="zh-CN"/>
        </w:rPr>
        <w:t>a: A General Metric and Algorith</w:t>
      </w:r>
      <w:r w:rsidR="00252D3F" w:rsidRPr="00146A8A">
        <w:rPr>
          <w:rFonts w:ascii="Times New Roman" w:hAnsi="Times New Roman" w:cs="Times New Roman"/>
          <w:bCs/>
          <w:szCs w:val="24"/>
          <w:lang w:eastAsia="zh-CN"/>
        </w:rPr>
        <w:t>ms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4121CA" w:rsidRPr="00146A8A">
        <w:rPr>
          <w:rFonts w:ascii="Times New Roman" w:hAnsi="Times New Roman" w:cs="Times New Roman"/>
          <w:bCs/>
          <w:szCs w:val="24"/>
          <w:lang w:eastAsia="zh-CN"/>
        </w:rPr>
        <w:t>2016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.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2A3FF3" w:rsidRPr="00317EDA">
        <w:rPr>
          <w:rFonts w:ascii="Times New Roman" w:hAnsi="Times New Roman" w:cs="Times New Roman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06A641A2" w14:textId="35DA7388" w:rsidR="00E4407C" w:rsidRPr="00146A8A" w:rsidRDefault="00E4407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lang w:eastAsia="zh-CN"/>
        </w:rPr>
        <w:t xml:space="preserve">, Peng Cui and </w:t>
      </w:r>
      <w:r w:rsidRPr="00146A8A">
        <w:rPr>
          <w:rFonts w:ascii="Times New Roman" w:hAnsi="Times New Roman" w:cs="Times New Roman" w:hint="eastAsia"/>
          <w:bCs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lang w:eastAsia="zh-CN"/>
        </w:rPr>
        <w:t xml:space="preserve"> . “Suspicious Behavior Detection: Current Trends and Future Directions”</w:t>
      </w:r>
      <w:r w:rsidRPr="00146A8A">
        <w:rPr>
          <w:rFonts w:ascii="Times New Roman" w:hAnsi="Times New Roman" w:cs="Times New Roman" w:hint="eastAsia"/>
          <w:bCs/>
          <w:lang w:eastAsia="zh-CN"/>
        </w:rPr>
        <w:t xml:space="preserve">, </w:t>
      </w:r>
      <w:r w:rsidR="007A0766" w:rsidRPr="00146A8A">
        <w:rPr>
          <w:rFonts w:ascii="Times New Roman" w:hAnsi="Times New Roman" w:cs="Times New Roman"/>
          <w:bCs/>
          <w:lang w:eastAsia="zh-CN"/>
        </w:rPr>
        <w:t>Special Issue</w:t>
      </w:r>
      <w:r w:rsidRPr="00146A8A">
        <w:rPr>
          <w:rFonts w:ascii="Times New Roman" w:hAnsi="Times New Roman" w:cs="Times New Roman"/>
          <w:bCs/>
          <w:lang w:eastAsia="zh-CN"/>
        </w:rPr>
        <w:t xml:space="preserve">, </w:t>
      </w:r>
      <w:r w:rsidR="0062209D" w:rsidRPr="00146A8A">
        <w:rPr>
          <w:rFonts w:ascii="Times New Roman" w:hAnsi="Times New Roman" w:cs="Times New Roman"/>
          <w:bCs/>
          <w:lang w:eastAsia="zh-CN"/>
        </w:rPr>
        <w:t xml:space="preserve">in </w:t>
      </w:r>
      <w:r w:rsidRPr="00146A8A">
        <w:rPr>
          <w:rFonts w:ascii="Times New Roman" w:hAnsi="Times New Roman" w:cs="Times New Roman"/>
          <w:bCs/>
          <w:lang w:eastAsia="zh-CN"/>
        </w:rPr>
        <w:t>IEEE Intelligent Systems Magazine (ISSI), 2016.</w:t>
      </w:r>
      <w:r w:rsidR="004720BA" w:rsidRPr="00146A8A">
        <w:rPr>
          <w:rFonts w:ascii="Times New Roman" w:hAnsi="Times New Roman" w:cs="Times New Roman"/>
          <w:bCs/>
          <w:lang w:eastAsia="zh-CN"/>
        </w:rPr>
        <w:t xml:space="preserve"> (</w:t>
      </w:r>
      <w:r w:rsidR="002A3FF3">
        <w:rPr>
          <w:rFonts w:ascii="Times New Roman" w:hAnsi="Times New Roman" w:cs="Times New Roman"/>
          <w:bCs/>
          <w:lang w:eastAsia="zh-CN"/>
        </w:rPr>
        <w:t>IF=</w:t>
      </w:r>
      <w:r w:rsidR="002A3FF3" w:rsidRPr="00317EDA">
        <w:rPr>
          <w:rFonts w:ascii="Times New Roman" w:hAnsi="Times New Roman" w:cs="Times New Roman"/>
          <w:b/>
          <w:bCs/>
          <w:lang w:eastAsia="zh-CN"/>
        </w:rPr>
        <w:t>3.532</w:t>
      </w:r>
      <w:r w:rsidRPr="00146A8A">
        <w:rPr>
          <w:rFonts w:ascii="Times New Roman" w:hAnsi="Times New Roman" w:cs="Times New Roman"/>
          <w:bCs/>
          <w:lang w:eastAsia="zh-CN"/>
        </w:rPr>
        <w:t>)</w:t>
      </w:r>
    </w:p>
    <w:p w14:paraId="2CB007B8" w14:textId="028B58D9" w:rsidR="002116EC" w:rsidRPr="009D7F16" w:rsidRDefault="002116EC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Xumin Chen,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“Social Recommendation with Cross-Domain Transferable Knowledge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E84F0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IEEE TKDE,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5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(I</w:t>
      </w:r>
      <w:r w:rsidR="007A3993"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="007A3993"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E5AF304" w14:textId="3290A506" w:rsidR="009D7F16" w:rsidRPr="00146A8A" w:rsidRDefault="009D7F16" w:rsidP="009D7F16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Alex Beutel,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and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="003641DE" w:rsidRPr="00146A8A">
        <w:rPr>
          <w:rFonts w:ascii="Times New Roman" w:hAnsi="Times New Roman" w:cs="Times New Roman"/>
          <w:szCs w:val="24"/>
          <w:lang w:eastAsia="zh-CN"/>
        </w:rPr>
        <w:t>“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Inferring Lockstep Behavior from Connectivity Pattern in Large Graphs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>, in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 xml:space="preserve"> KAIS</w:t>
      </w:r>
      <w:r w:rsidR="003641DE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="003641DE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="003641DE">
        <w:rPr>
          <w:rFonts w:ascii="Times New Roman" w:hAnsi="Times New Roman" w:cs="Times New Roman"/>
          <w:bCs/>
          <w:szCs w:val="24"/>
          <w:lang w:eastAsia="zh-CN"/>
        </w:rPr>
        <w:t>2015</w:t>
      </w:r>
      <w:r w:rsidR="003641DE">
        <w:rPr>
          <w:rFonts w:ascii="Times New Roman" w:hAnsi="Times New Roman" w:cs="Times New Roman"/>
          <w:szCs w:val="24"/>
          <w:lang w:eastAsia="zh-CN"/>
        </w:rPr>
        <w:t xml:space="preserve">. </w:t>
      </w:r>
      <w:r>
        <w:rPr>
          <w:rFonts w:ascii="Times New Roman" w:hAnsi="Times New Roman" w:cs="Times New Roman"/>
          <w:bCs/>
          <w:szCs w:val="24"/>
          <w:lang w:eastAsia="zh-CN"/>
        </w:rPr>
        <w:t>(IF=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1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.</w:t>
      </w:r>
      <w:r w:rsidR="003641DE">
        <w:rPr>
          <w:rFonts w:ascii="Times New Roman" w:hAnsi="Times New Roman" w:cs="Times New Roman"/>
          <w:b/>
          <w:bCs/>
          <w:szCs w:val="24"/>
          <w:lang w:eastAsia="zh-CN"/>
        </w:rPr>
        <w:t>702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13665C9E" w14:textId="5BDC0D9F" w:rsidR="007F0F67" w:rsidRPr="00146A8A" w:rsidRDefault="007F0F67" w:rsidP="007F0F67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Peng Cui, Fei Wang, Wenwu Zhu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Scalable Recommendation with Social Contextual Information”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 in IEEE TKDE</w:t>
      </w:r>
      <w:r w:rsidR="00E84F05" w:rsidRPr="00146A8A">
        <w:rPr>
          <w:rFonts w:ascii="Times New Roman" w:hAnsi="Times New Roman" w:cs="Times New Roman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2014. (</w:t>
      </w:r>
      <w:r w:rsidR="002A3FF3">
        <w:rPr>
          <w:rFonts w:ascii="Times New Roman" w:hAnsi="Times New Roman" w:cs="Times New Roman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=</w:t>
      </w:r>
      <w:r w:rsidR="002A3FF3"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2.476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65F7A236" w14:textId="77777777" w:rsidR="005F23F1" w:rsidRPr="00DB7F7E" w:rsidRDefault="005F23F1" w:rsidP="005D6244">
      <w:pPr>
        <w:spacing w:after="0" w:line="252" w:lineRule="auto"/>
        <w:rPr>
          <w:rFonts w:ascii="Times New Roman" w:hAnsi="Times New Roman" w:cs="Times New Roman"/>
          <w:b/>
          <w:sz w:val="24"/>
          <w:szCs w:val="24"/>
          <w:lang w:eastAsia="zh-CN"/>
        </w:rPr>
      </w:pPr>
    </w:p>
    <w:p w14:paraId="6A4CD34F" w14:textId="3830738A" w:rsidR="005D6244" w:rsidRPr="00651A68" w:rsidRDefault="00651A68" w:rsidP="005D6244">
      <w:pPr>
        <w:spacing w:after="0" w:line="252" w:lineRule="auto"/>
        <w:rPr>
          <w:rFonts w:ascii="Times New Roman" w:hAnsi="Times New Roman" w:cs="Times New Roman"/>
          <w:b/>
          <w:sz w:val="28"/>
          <w:u w:val="single"/>
          <w:lang w:eastAsia="zh-CN"/>
        </w:rPr>
      </w:pPr>
      <w:r w:rsidRPr="00651A68">
        <w:rPr>
          <w:rFonts w:ascii="Times New Roman" w:hAnsi="Times New Roman" w:cs="Times New Roman"/>
          <w:b/>
          <w:sz w:val="28"/>
          <w:u w:val="single"/>
          <w:lang w:eastAsia="zh-CN"/>
        </w:rPr>
        <w:t>会议论文选摘</w:t>
      </w:r>
    </w:p>
    <w:p w14:paraId="5B28C238" w14:textId="22A70076" w:rsidR="00280A19" w:rsidRPr="00146A8A" w:rsidRDefault="00280A19" w:rsidP="006817E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Christos Faloutsos and Jiawei Han.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“CatchTartan: Representing and Summarizing Dynamic Multicontextual Behaviors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ACM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2016.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 &amp; Oral.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8.9%.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8B2C8F" w14:textId="45AFC525" w:rsidR="00ED0F91" w:rsidRPr="00146A8A" w:rsidRDefault="00ED0F91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Nicholas Jing Yuan, Xing Xie and Shiqiang Yang. “Little is Much: Bridging Cross-Platform Behaviors through Overlapped Crowds”, in </w:t>
      </w:r>
      <w:r w:rsidRPr="00317EDA">
        <w:rPr>
          <w:rFonts w:ascii="Times New Roman" w:hAnsi="Times New Roman" w:cs="Times New Roman"/>
          <w:b/>
          <w:bCs/>
          <w:szCs w:val="24"/>
          <w:lang w:eastAsia="zh-CN"/>
        </w:rPr>
        <w:t>AAAI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, 2016.</w:t>
      </w:r>
    </w:p>
    <w:p w14:paraId="0F119174" w14:textId="16392392" w:rsidR="00431D23" w:rsidRPr="00146A8A" w:rsidRDefault="00431D23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Alex Beutel, Peng Cui, Bryan Hooi, Shiqiang Yang and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“A General Suspiciousness Metric for Dense Blocks in Multimodal Data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IEEE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ICDM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2015. (Short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8.2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799308DE" w14:textId="5C23348C" w:rsidR="00D13872" w:rsidRPr="00146A8A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Alex Beutel, Christos Faloutsos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CatchSync: Catching Synchronized Behavior in Large Directed Graph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146A8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937B0C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In b</w:t>
      </w:r>
      <w:r w:rsidR="005E064D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est paper final</w:t>
      </w:r>
      <w:r w:rsidR="005B1C2F" w:rsidRPr="00146A8A">
        <w:rPr>
          <w:rFonts w:ascii="Times New Roman" w:hAnsi="Times New Roman" w:cs="Times New Roman" w:hint="eastAsia"/>
          <w:b/>
          <w:bCs/>
          <w:szCs w:val="24"/>
          <w:lang w:eastAsia="zh-CN"/>
        </w:rPr>
        <w:t>ist</w:t>
      </w:r>
      <w:r w:rsidR="005B1C2F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780E06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780E0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1265AE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1265AE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p w14:paraId="2A0933D0" w14:textId="185D5CD9" w:rsidR="0060455B" w:rsidRDefault="00D1387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Fei Wang, 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>Xinran Xu</w:t>
      </w:r>
      <w:r w:rsidR="009A1886" w:rsidRPr="00146A8A">
        <w:rPr>
          <w:rFonts w:ascii="Times New Roman" w:hAnsi="Times New Roman" w:cs="Times New Roman" w:hint="eastAsia"/>
          <w:bCs/>
          <w:szCs w:val="24"/>
          <w:lang w:eastAsia="zh-CN"/>
        </w:rPr>
        <w:t>, Wenwu Zhu</w:t>
      </w:r>
      <w:r w:rsidR="00A72AA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and Shiqiang Yang.</w:t>
      </w:r>
      <w:r w:rsidRPr="00146A8A">
        <w:rPr>
          <w:rFonts w:ascii="Times New Roman" w:hAnsi="Times New Roman" w:cs="Times New Roman"/>
          <w:szCs w:val="24"/>
        </w:rPr>
        <w:t xml:space="preserve"> </w:t>
      </w:r>
      <w:r w:rsidRPr="00146A8A">
        <w:rPr>
          <w:rFonts w:ascii="Times New Roman" w:hAnsi="Times New Roman" w:cs="Times New Roman"/>
          <w:szCs w:val="24"/>
          <w:lang w:eastAsia="zh-CN"/>
        </w:rPr>
        <w:t>“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FEMA: Flexible Evolutionary Mult</w:t>
      </w:r>
      <w:r w:rsidR="00180062" w:rsidRPr="00146A8A">
        <w:rPr>
          <w:rFonts w:ascii="Times New Roman" w:hAnsi="Times New Roman" w:cs="Times New Roman" w:hint="eastAsia"/>
          <w:bCs/>
          <w:szCs w:val="24"/>
          <w:lang w:eastAsia="zh-CN"/>
        </w:rPr>
        <w:t>i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-faceted Analysis for Dynamic Behavioral Pattern Discovery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,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2B48CB" w:rsidRPr="00317EDA">
        <w:rPr>
          <w:rFonts w:ascii="Times New Roman" w:hAnsi="Times New Roman" w:cs="Times New Roman"/>
          <w:b/>
          <w:bCs/>
          <w:szCs w:val="24"/>
          <w:lang w:eastAsia="zh-CN"/>
        </w:rPr>
        <w:t>SIG</w:t>
      </w:r>
      <w:r w:rsidRPr="00317EDA">
        <w:rPr>
          <w:rFonts w:ascii="Times New Roman" w:hAnsi="Times New Roman" w:cs="Times New Roman" w:hint="eastAsia"/>
          <w:b/>
          <w:bCs/>
          <w:szCs w:val="24"/>
          <w:lang w:eastAsia="zh-CN"/>
        </w:rPr>
        <w:t>KDD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2014.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Full. </w:t>
      </w:r>
      <w:r w:rsidR="00F661AF" w:rsidRPr="00146A8A">
        <w:rPr>
          <w:rFonts w:ascii="Times New Roman" w:hAnsi="Times New Roman" w:cs="Times New Roman"/>
          <w:bCs/>
          <w:szCs w:val="24"/>
          <w:lang w:eastAsia="zh-CN"/>
        </w:rPr>
        <w:t>Acc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E228D2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F661AF" w:rsidRPr="00146A8A">
        <w:rPr>
          <w:rFonts w:ascii="Times New Roman" w:hAnsi="Times New Roman" w:cs="Times New Roman" w:hint="eastAsia"/>
          <w:bCs/>
          <w:szCs w:val="24"/>
          <w:lang w:eastAsia="zh-CN"/>
        </w:rPr>
        <w:t>e</w:t>
      </w:r>
      <w:r w:rsidR="00D95B68" w:rsidRPr="00146A8A">
        <w:rPr>
          <w:rFonts w:ascii="Times New Roman" w:hAnsi="Times New Roman" w:cs="Times New Roman" w:hint="eastAsia"/>
          <w:bCs/>
          <w:szCs w:val="24"/>
          <w:lang w:eastAsia="zh-CN"/>
        </w:rPr>
        <w:t>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4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6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="0083347B" w:rsidRPr="00146A8A">
        <w:rPr>
          <w:rFonts w:ascii="Times New Roman" w:hAnsi="Times New Roman" w:cs="Times New Roman" w:hint="eastAsia"/>
          <w:bCs/>
          <w:szCs w:val="24"/>
          <w:lang w:eastAsia="zh-CN"/>
        </w:rPr>
        <w:t>)</w:t>
      </w:r>
    </w:p>
    <w:p w14:paraId="20F671D3" w14:textId="215E09BF" w:rsidR="00FE0A3F" w:rsidRPr="00FE0A3F" w:rsidRDefault="00FE0A3F" w:rsidP="00FE0A3F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Fei Wang,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Qiang Yang, Wenwu Zhu and Shiqiang Yang. “Social</w:t>
      </w:r>
      <w:r>
        <w:rPr>
          <w:rFonts w:ascii="Times New Roman" w:hAnsi="Times New Roman" w:cs="Times New Roman"/>
          <w:bCs/>
          <w:szCs w:val="24"/>
          <w:lang w:eastAsia="zh-CN"/>
        </w:rPr>
        <w:t xml:space="preserve"> Recommendation across Multiple Relational Domains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”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CIKM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Full. A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13.4%.)</w:t>
      </w:r>
    </w:p>
    <w:p w14:paraId="170C398F" w14:textId="75A81EFC" w:rsidR="00BF10F2" w:rsidRPr="00146A8A" w:rsidRDefault="00BF10F2" w:rsidP="0004734D">
      <w:pPr>
        <w:pStyle w:val="ListParagraph"/>
        <w:numPr>
          <w:ilvl w:val="0"/>
          <w:numId w:val="8"/>
        </w:numPr>
        <w:spacing w:after="0" w:line="252" w:lineRule="auto"/>
        <w:ind w:firstLineChars="0"/>
        <w:rPr>
          <w:rFonts w:ascii="Times New Roman" w:hAnsi="Times New Roman" w:cs="Times New Roman"/>
          <w:bCs/>
          <w:szCs w:val="24"/>
          <w:lang w:eastAsia="zh-CN"/>
        </w:rPr>
      </w:pPr>
      <w:r w:rsidRPr="00146A8A">
        <w:rPr>
          <w:rFonts w:ascii="Times New Roman" w:hAnsi="Times New Roman" w:cs="Times New Roman"/>
          <w:b/>
          <w:bCs/>
          <w:szCs w:val="24"/>
          <w:lang w:eastAsia="zh-CN"/>
        </w:rPr>
        <w:t>Meng Jiang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, Peng Cui, Rui Liu, Qiang Yang, Fei Wang, Wenwu Zhu and Shiqiang Yang. </w:t>
      </w:r>
      <w:r w:rsidR="00AA5448" w:rsidRPr="00146A8A">
        <w:rPr>
          <w:rFonts w:ascii="Times New Roman" w:hAnsi="Times New Roman" w:cs="Times New Roman"/>
          <w:bCs/>
          <w:szCs w:val="24"/>
          <w:lang w:eastAsia="zh-CN"/>
        </w:rPr>
        <w:t>“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S</w:t>
      </w:r>
      <w:r w:rsidR="00584D0B" w:rsidRPr="00146A8A">
        <w:rPr>
          <w:rFonts w:ascii="Times New Roman" w:hAnsi="Times New Roman" w:cs="Times New Roman"/>
          <w:bCs/>
          <w:szCs w:val="24"/>
          <w:lang w:eastAsia="zh-CN"/>
        </w:rPr>
        <w:t>ocial Contextual Recommendation”</w:t>
      </w:r>
      <w:r w:rsidR="00584D0B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, in </w:t>
      </w:r>
      <w:r w:rsidR="002B48CB" w:rsidRPr="00146A8A">
        <w:rPr>
          <w:rFonts w:ascii="Times New Roman" w:hAnsi="Times New Roman" w:cs="Times New Roman"/>
          <w:bCs/>
          <w:szCs w:val="24"/>
          <w:lang w:eastAsia="zh-CN"/>
        </w:rPr>
        <w:t xml:space="preserve">ACM </w:t>
      </w:r>
      <w:r w:rsidR="00EA3D72" w:rsidRPr="00146A8A">
        <w:rPr>
          <w:rFonts w:ascii="Times New Roman" w:hAnsi="Times New Roman" w:cs="Times New Roman" w:hint="eastAsia"/>
          <w:bCs/>
          <w:szCs w:val="24"/>
          <w:lang w:eastAsia="zh-CN"/>
        </w:rPr>
        <w:t>CIKM</w:t>
      </w:r>
      <w:r w:rsidR="00B129A4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 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2012. (</w:t>
      </w:r>
      <w:r w:rsidR="009C32C5" w:rsidRPr="00146A8A">
        <w:rPr>
          <w:rFonts w:ascii="Times New Roman" w:hAnsi="Times New Roman" w:cs="Times New Roman" w:hint="eastAsia"/>
          <w:bCs/>
          <w:szCs w:val="24"/>
          <w:lang w:eastAsia="zh-CN"/>
        </w:rPr>
        <w:t>Full</w:t>
      </w:r>
      <w:r w:rsidR="007800C2" w:rsidRPr="00146A8A">
        <w:rPr>
          <w:rFonts w:ascii="Times New Roman" w:hAnsi="Times New Roman" w:cs="Times New Roman" w:hint="eastAsia"/>
          <w:bCs/>
          <w:szCs w:val="24"/>
          <w:lang w:eastAsia="zh-CN"/>
        </w:rPr>
        <w:t xml:space="preserve">. </w:t>
      </w:r>
      <w:r w:rsidR="00346ECB" w:rsidRPr="00146A8A">
        <w:rPr>
          <w:rFonts w:ascii="Times New Roman" w:hAnsi="Times New Roman" w:cs="Times New Roman" w:hint="eastAsia"/>
          <w:bCs/>
          <w:szCs w:val="24"/>
          <w:lang w:eastAsia="zh-CN"/>
        </w:rPr>
        <w:t>A</w:t>
      </w:r>
      <w:r w:rsidR="009B4976" w:rsidRPr="00146A8A">
        <w:rPr>
          <w:rFonts w:ascii="Times New Roman" w:hAnsi="Times New Roman" w:cs="Times New Roman"/>
          <w:bCs/>
          <w:szCs w:val="24"/>
          <w:lang w:eastAsia="zh-CN"/>
        </w:rPr>
        <w:t>cc</w:t>
      </w:r>
      <w:r w:rsidR="009B4976" w:rsidRPr="00146A8A">
        <w:rPr>
          <w:rFonts w:ascii="Times New Roman" w:hAnsi="Times New Roman" w:cs="Times New Roman" w:hint="eastAsia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 xml:space="preserve"> 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r</w:t>
      </w:r>
      <w:r w:rsidR="00514169" w:rsidRPr="00146A8A">
        <w:rPr>
          <w:rFonts w:ascii="Times New Roman" w:hAnsi="Times New Roman" w:cs="Times New Roman"/>
          <w:bCs/>
          <w:szCs w:val="24"/>
          <w:lang w:eastAsia="zh-CN"/>
        </w:rPr>
        <w:t>at</w:t>
      </w:r>
      <w:r w:rsidR="00D22C29" w:rsidRPr="00146A8A">
        <w:rPr>
          <w:rFonts w:ascii="Times New Roman" w:hAnsi="Times New Roman" w:cs="Times New Roman" w:hint="eastAsia"/>
          <w:bCs/>
          <w:szCs w:val="24"/>
          <w:lang w:eastAsia="zh-CN"/>
        </w:rPr>
        <w:t>e=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13.4%</w:t>
      </w:r>
      <w:r w:rsidR="009A50D6" w:rsidRPr="00146A8A">
        <w:rPr>
          <w:rFonts w:ascii="Times New Roman" w:hAnsi="Times New Roman" w:cs="Times New Roman"/>
          <w:bCs/>
          <w:szCs w:val="24"/>
          <w:lang w:eastAsia="zh-CN"/>
        </w:rPr>
        <w:t>.</w:t>
      </w:r>
      <w:r w:rsidRPr="00146A8A">
        <w:rPr>
          <w:rFonts w:ascii="Times New Roman" w:hAnsi="Times New Roman" w:cs="Times New Roman"/>
          <w:bCs/>
          <w:szCs w:val="24"/>
          <w:lang w:eastAsia="zh-CN"/>
        </w:rPr>
        <w:t>)</w:t>
      </w:r>
    </w:p>
    <w:sectPr w:rsidR="00BF10F2" w:rsidRPr="00146A8A" w:rsidSect="006D5370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272A2" w14:textId="77777777" w:rsidR="00FC0C89" w:rsidRDefault="00FC0C89" w:rsidP="00E365D6">
      <w:pPr>
        <w:spacing w:after="0" w:line="240" w:lineRule="auto"/>
      </w:pPr>
      <w:r>
        <w:separator/>
      </w:r>
    </w:p>
  </w:endnote>
  <w:endnote w:type="continuationSeparator" w:id="0">
    <w:p w14:paraId="013653A4" w14:textId="77777777" w:rsidR="00FC0C89" w:rsidRDefault="00FC0C89" w:rsidP="00E365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A703DB" w14:textId="77777777" w:rsidR="00FC0C89" w:rsidRDefault="00FC0C89" w:rsidP="00E365D6">
      <w:pPr>
        <w:spacing w:after="0" w:line="240" w:lineRule="auto"/>
      </w:pPr>
      <w:r>
        <w:separator/>
      </w:r>
    </w:p>
  </w:footnote>
  <w:footnote w:type="continuationSeparator" w:id="0">
    <w:p w14:paraId="33B92AEA" w14:textId="77777777" w:rsidR="00FC0C89" w:rsidRDefault="00FC0C89" w:rsidP="00E365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D7219"/>
    <w:multiLevelType w:val="hybridMultilevel"/>
    <w:tmpl w:val="6222079C"/>
    <w:lvl w:ilvl="0" w:tplc="A094D99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647E95"/>
    <w:multiLevelType w:val="hybridMultilevel"/>
    <w:tmpl w:val="EF86AA8C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>
    <w:nsid w:val="2A221792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5E2485"/>
    <w:multiLevelType w:val="hybridMultilevel"/>
    <w:tmpl w:val="5CEC46F0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379C24D7"/>
    <w:multiLevelType w:val="hybridMultilevel"/>
    <w:tmpl w:val="EF10BBB8"/>
    <w:lvl w:ilvl="0" w:tplc="A5927AC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F262745"/>
    <w:multiLevelType w:val="hybridMultilevel"/>
    <w:tmpl w:val="6D0608D4"/>
    <w:lvl w:ilvl="0" w:tplc="0AAE35A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53F0AA2"/>
    <w:multiLevelType w:val="hybridMultilevel"/>
    <w:tmpl w:val="05C493F4"/>
    <w:lvl w:ilvl="0" w:tplc="0AAE35AA">
      <w:start w:val="1"/>
      <w:numFmt w:val="bullet"/>
      <w:lvlText w:val="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7">
    <w:nsid w:val="64927D54"/>
    <w:multiLevelType w:val="hybridMultilevel"/>
    <w:tmpl w:val="EA043F8E"/>
    <w:lvl w:ilvl="0" w:tplc="9D068EC6">
      <w:start w:val="1"/>
      <w:numFmt w:val="bullet"/>
      <w:lvlText w:val="-"/>
      <w:lvlJc w:val="left"/>
      <w:pPr>
        <w:ind w:left="11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8">
    <w:nsid w:val="6B90492E"/>
    <w:multiLevelType w:val="hybridMultilevel"/>
    <w:tmpl w:val="6B900214"/>
    <w:lvl w:ilvl="0" w:tplc="4BCAF4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activeWritingStyle w:appName="MSWord" w:lang="en-US" w:vendorID="64" w:dllVersion="131078" w:nlCheck="1" w:checkStyle="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AA4"/>
    <w:rsid w:val="00000D85"/>
    <w:rsid w:val="000017B6"/>
    <w:rsid w:val="000017EA"/>
    <w:rsid w:val="00002A0B"/>
    <w:rsid w:val="00002CF0"/>
    <w:rsid w:val="00003C60"/>
    <w:rsid w:val="00003D2A"/>
    <w:rsid w:val="0000433F"/>
    <w:rsid w:val="00004377"/>
    <w:rsid w:val="00005753"/>
    <w:rsid w:val="00005EF8"/>
    <w:rsid w:val="00006E57"/>
    <w:rsid w:val="00010C76"/>
    <w:rsid w:val="000111AA"/>
    <w:rsid w:val="000114C5"/>
    <w:rsid w:val="00012EB0"/>
    <w:rsid w:val="00013BDA"/>
    <w:rsid w:val="00014D1D"/>
    <w:rsid w:val="000161A3"/>
    <w:rsid w:val="00016693"/>
    <w:rsid w:val="000167F0"/>
    <w:rsid w:val="00016B3F"/>
    <w:rsid w:val="00016E1F"/>
    <w:rsid w:val="000176D3"/>
    <w:rsid w:val="0001792B"/>
    <w:rsid w:val="0002187E"/>
    <w:rsid w:val="00022B74"/>
    <w:rsid w:val="00023DDE"/>
    <w:rsid w:val="0002487B"/>
    <w:rsid w:val="000252D0"/>
    <w:rsid w:val="00032573"/>
    <w:rsid w:val="00032B01"/>
    <w:rsid w:val="00033A6B"/>
    <w:rsid w:val="000401E6"/>
    <w:rsid w:val="00042E43"/>
    <w:rsid w:val="0004501A"/>
    <w:rsid w:val="00045F5F"/>
    <w:rsid w:val="0004734D"/>
    <w:rsid w:val="000513CE"/>
    <w:rsid w:val="000549B4"/>
    <w:rsid w:val="000553A6"/>
    <w:rsid w:val="00057072"/>
    <w:rsid w:val="00060488"/>
    <w:rsid w:val="00060BEC"/>
    <w:rsid w:val="00061818"/>
    <w:rsid w:val="00063E30"/>
    <w:rsid w:val="0006468D"/>
    <w:rsid w:val="000660EC"/>
    <w:rsid w:val="000676BB"/>
    <w:rsid w:val="000701FE"/>
    <w:rsid w:val="00070A90"/>
    <w:rsid w:val="00070C57"/>
    <w:rsid w:val="00071601"/>
    <w:rsid w:val="0007178B"/>
    <w:rsid w:val="00071883"/>
    <w:rsid w:val="00073D85"/>
    <w:rsid w:val="000757E9"/>
    <w:rsid w:val="0007584F"/>
    <w:rsid w:val="000767A5"/>
    <w:rsid w:val="000768A9"/>
    <w:rsid w:val="000806FC"/>
    <w:rsid w:val="00081D4C"/>
    <w:rsid w:val="00083186"/>
    <w:rsid w:val="00083DD7"/>
    <w:rsid w:val="00083FA4"/>
    <w:rsid w:val="000844BB"/>
    <w:rsid w:val="00085E38"/>
    <w:rsid w:val="0008639A"/>
    <w:rsid w:val="000866EC"/>
    <w:rsid w:val="000877BD"/>
    <w:rsid w:val="000902F6"/>
    <w:rsid w:val="000927F8"/>
    <w:rsid w:val="00092AA4"/>
    <w:rsid w:val="00094A67"/>
    <w:rsid w:val="000951FF"/>
    <w:rsid w:val="00095781"/>
    <w:rsid w:val="00096368"/>
    <w:rsid w:val="000977DE"/>
    <w:rsid w:val="00097BD7"/>
    <w:rsid w:val="000A03D6"/>
    <w:rsid w:val="000A04FA"/>
    <w:rsid w:val="000A08E2"/>
    <w:rsid w:val="000A1348"/>
    <w:rsid w:val="000A1E2D"/>
    <w:rsid w:val="000A2196"/>
    <w:rsid w:val="000A26CF"/>
    <w:rsid w:val="000A36F5"/>
    <w:rsid w:val="000A41AF"/>
    <w:rsid w:val="000A42A8"/>
    <w:rsid w:val="000A4FB8"/>
    <w:rsid w:val="000A7605"/>
    <w:rsid w:val="000B003F"/>
    <w:rsid w:val="000B2079"/>
    <w:rsid w:val="000B3B09"/>
    <w:rsid w:val="000B4007"/>
    <w:rsid w:val="000B4445"/>
    <w:rsid w:val="000B5A26"/>
    <w:rsid w:val="000B5B9E"/>
    <w:rsid w:val="000B5E6C"/>
    <w:rsid w:val="000B6E64"/>
    <w:rsid w:val="000B73FF"/>
    <w:rsid w:val="000B7CF5"/>
    <w:rsid w:val="000C1092"/>
    <w:rsid w:val="000C278E"/>
    <w:rsid w:val="000C3F60"/>
    <w:rsid w:val="000C5F7B"/>
    <w:rsid w:val="000C67A5"/>
    <w:rsid w:val="000C74F5"/>
    <w:rsid w:val="000C780D"/>
    <w:rsid w:val="000D140E"/>
    <w:rsid w:val="000D19CC"/>
    <w:rsid w:val="000D1B13"/>
    <w:rsid w:val="000D1B8B"/>
    <w:rsid w:val="000D2815"/>
    <w:rsid w:val="000D2F09"/>
    <w:rsid w:val="000D31E2"/>
    <w:rsid w:val="000D417B"/>
    <w:rsid w:val="000D524A"/>
    <w:rsid w:val="000D68BF"/>
    <w:rsid w:val="000D7D36"/>
    <w:rsid w:val="000E0B5B"/>
    <w:rsid w:val="000E0D05"/>
    <w:rsid w:val="000E19BF"/>
    <w:rsid w:val="000E230A"/>
    <w:rsid w:val="000E2702"/>
    <w:rsid w:val="000E4ED3"/>
    <w:rsid w:val="000E5239"/>
    <w:rsid w:val="000E67BC"/>
    <w:rsid w:val="000E6D43"/>
    <w:rsid w:val="000E717A"/>
    <w:rsid w:val="000E7227"/>
    <w:rsid w:val="000F0376"/>
    <w:rsid w:val="000F1C6D"/>
    <w:rsid w:val="000F1FBF"/>
    <w:rsid w:val="000F39F2"/>
    <w:rsid w:val="000F7656"/>
    <w:rsid w:val="000F7CFD"/>
    <w:rsid w:val="00101FB8"/>
    <w:rsid w:val="00105C70"/>
    <w:rsid w:val="00107754"/>
    <w:rsid w:val="001101D1"/>
    <w:rsid w:val="001107BF"/>
    <w:rsid w:val="00117258"/>
    <w:rsid w:val="0011740E"/>
    <w:rsid w:val="00120AB1"/>
    <w:rsid w:val="0012189B"/>
    <w:rsid w:val="00123298"/>
    <w:rsid w:val="00123331"/>
    <w:rsid w:val="00123C38"/>
    <w:rsid w:val="0012421A"/>
    <w:rsid w:val="00124A1A"/>
    <w:rsid w:val="00125896"/>
    <w:rsid w:val="001265AE"/>
    <w:rsid w:val="0013463E"/>
    <w:rsid w:val="001347DF"/>
    <w:rsid w:val="00135854"/>
    <w:rsid w:val="00136776"/>
    <w:rsid w:val="00140761"/>
    <w:rsid w:val="001418F4"/>
    <w:rsid w:val="001424A6"/>
    <w:rsid w:val="00142C58"/>
    <w:rsid w:val="00143CE4"/>
    <w:rsid w:val="00143E93"/>
    <w:rsid w:val="00144531"/>
    <w:rsid w:val="00144588"/>
    <w:rsid w:val="00144A24"/>
    <w:rsid w:val="001461A9"/>
    <w:rsid w:val="00146350"/>
    <w:rsid w:val="00146A8A"/>
    <w:rsid w:val="00146EC6"/>
    <w:rsid w:val="00146F02"/>
    <w:rsid w:val="00147A99"/>
    <w:rsid w:val="00153882"/>
    <w:rsid w:val="00154E61"/>
    <w:rsid w:val="00154FE7"/>
    <w:rsid w:val="001550F1"/>
    <w:rsid w:val="0015536E"/>
    <w:rsid w:val="00156972"/>
    <w:rsid w:val="00156E5F"/>
    <w:rsid w:val="00157A13"/>
    <w:rsid w:val="00160C6C"/>
    <w:rsid w:val="00161022"/>
    <w:rsid w:val="001618AF"/>
    <w:rsid w:val="001618EE"/>
    <w:rsid w:val="00161B7D"/>
    <w:rsid w:val="00161ECE"/>
    <w:rsid w:val="00162DF9"/>
    <w:rsid w:val="00163D87"/>
    <w:rsid w:val="00165F8D"/>
    <w:rsid w:val="001706C6"/>
    <w:rsid w:val="00170986"/>
    <w:rsid w:val="00172900"/>
    <w:rsid w:val="001736F6"/>
    <w:rsid w:val="00176037"/>
    <w:rsid w:val="00177D60"/>
    <w:rsid w:val="00180062"/>
    <w:rsid w:val="00180A36"/>
    <w:rsid w:val="00180DD8"/>
    <w:rsid w:val="00181472"/>
    <w:rsid w:val="001874C4"/>
    <w:rsid w:val="00187D30"/>
    <w:rsid w:val="00192C2E"/>
    <w:rsid w:val="00193148"/>
    <w:rsid w:val="001944F0"/>
    <w:rsid w:val="00194CCA"/>
    <w:rsid w:val="00195A6C"/>
    <w:rsid w:val="00197EF7"/>
    <w:rsid w:val="001A02F8"/>
    <w:rsid w:val="001A1856"/>
    <w:rsid w:val="001A234C"/>
    <w:rsid w:val="001A310A"/>
    <w:rsid w:val="001A380A"/>
    <w:rsid w:val="001A39C8"/>
    <w:rsid w:val="001A57E5"/>
    <w:rsid w:val="001A5B42"/>
    <w:rsid w:val="001A7052"/>
    <w:rsid w:val="001B1654"/>
    <w:rsid w:val="001B3A7F"/>
    <w:rsid w:val="001B527C"/>
    <w:rsid w:val="001B5811"/>
    <w:rsid w:val="001B63A0"/>
    <w:rsid w:val="001B66FF"/>
    <w:rsid w:val="001B6C18"/>
    <w:rsid w:val="001B6CA2"/>
    <w:rsid w:val="001C02FF"/>
    <w:rsid w:val="001C0C26"/>
    <w:rsid w:val="001C0FB9"/>
    <w:rsid w:val="001C1A17"/>
    <w:rsid w:val="001C1CF5"/>
    <w:rsid w:val="001C26F4"/>
    <w:rsid w:val="001C42D9"/>
    <w:rsid w:val="001C5E02"/>
    <w:rsid w:val="001C682E"/>
    <w:rsid w:val="001C78FC"/>
    <w:rsid w:val="001D0B6F"/>
    <w:rsid w:val="001D1689"/>
    <w:rsid w:val="001D3746"/>
    <w:rsid w:val="001D3797"/>
    <w:rsid w:val="001D3F2B"/>
    <w:rsid w:val="001D50F7"/>
    <w:rsid w:val="001D56F3"/>
    <w:rsid w:val="001D5D57"/>
    <w:rsid w:val="001D74EC"/>
    <w:rsid w:val="001D7AB2"/>
    <w:rsid w:val="001E199D"/>
    <w:rsid w:val="001E46BD"/>
    <w:rsid w:val="001E48A5"/>
    <w:rsid w:val="001E506B"/>
    <w:rsid w:val="001E6645"/>
    <w:rsid w:val="001F01E8"/>
    <w:rsid w:val="001F0975"/>
    <w:rsid w:val="001F0C45"/>
    <w:rsid w:val="001F37A2"/>
    <w:rsid w:val="001F5119"/>
    <w:rsid w:val="001F5322"/>
    <w:rsid w:val="001F5DF9"/>
    <w:rsid w:val="001F65DB"/>
    <w:rsid w:val="001F66BF"/>
    <w:rsid w:val="001F6E8C"/>
    <w:rsid w:val="001F7CD3"/>
    <w:rsid w:val="00200705"/>
    <w:rsid w:val="00203111"/>
    <w:rsid w:val="00205843"/>
    <w:rsid w:val="002062CC"/>
    <w:rsid w:val="002062CE"/>
    <w:rsid w:val="00210030"/>
    <w:rsid w:val="002116EC"/>
    <w:rsid w:val="00211AD2"/>
    <w:rsid w:val="00211F67"/>
    <w:rsid w:val="00211FE5"/>
    <w:rsid w:val="00212182"/>
    <w:rsid w:val="00212EA5"/>
    <w:rsid w:val="002131CA"/>
    <w:rsid w:val="00216019"/>
    <w:rsid w:val="00216AAF"/>
    <w:rsid w:val="00216B5D"/>
    <w:rsid w:val="00216F9F"/>
    <w:rsid w:val="00225922"/>
    <w:rsid w:val="00226B20"/>
    <w:rsid w:val="0022715D"/>
    <w:rsid w:val="00227374"/>
    <w:rsid w:val="00227BAC"/>
    <w:rsid w:val="00230683"/>
    <w:rsid w:val="0023165A"/>
    <w:rsid w:val="00231949"/>
    <w:rsid w:val="002325B5"/>
    <w:rsid w:val="00233586"/>
    <w:rsid w:val="00233B1A"/>
    <w:rsid w:val="00234E52"/>
    <w:rsid w:val="00234E94"/>
    <w:rsid w:val="00235D95"/>
    <w:rsid w:val="00236A8D"/>
    <w:rsid w:val="002408E5"/>
    <w:rsid w:val="002410C6"/>
    <w:rsid w:val="00241224"/>
    <w:rsid w:val="00241FAB"/>
    <w:rsid w:val="00244BC7"/>
    <w:rsid w:val="00245435"/>
    <w:rsid w:val="002457E2"/>
    <w:rsid w:val="002459D4"/>
    <w:rsid w:val="00245D98"/>
    <w:rsid w:val="00247041"/>
    <w:rsid w:val="00250BC1"/>
    <w:rsid w:val="00250D98"/>
    <w:rsid w:val="00251B35"/>
    <w:rsid w:val="0025296B"/>
    <w:rsid w:val="00252D3F"/>
    <w:rsid w:val="00253F31"/>
    <w:rsid w:val="00256788"/>
    <w:rsid w:val="00256F52"/>
    <w:rsid w:val="00257BF3"/>
    <w:rsid w:val="00260C33"/>
    <w:rsid w:val="002624B4"/>
    <w:rsid w:val="00262B34"/>
    <w:rsid w:val="002668B3"/>
    <w:rsid w:val="00266ABD"/>
    <w:rsid w:val="00267C3F"/>
    <w:rsid w:val="002718B2"/>
    <w:rsid w:val="00272470"/>
    <w:rsid w:val="002728FE"/>
    <w:rsid w:val="00273183"/>
    <w:rsid w:val="00274D2C"/>
    <w:rsid w:val="0027527E"/>
    <w:rsid w:val="00276114"/>
    <w:rsid w:val="00276938"/>
    <w:rsid w:val="0028063D"/>
    <w:rsid w:val="00280A19"/>
    <w:rsid w:val="00283340"/>
    <w:rsid w:val="00283428"/>
    <w:rsid w:val="002836EF"/>
    <w:rsid w:val="00283764"/>
    <w:rsid w:val="00283A99"/>
    <w:rsid w:val="0028469F"/>
    <w:rsid w:val="002847B0"/>
    <w:rsid w:val="00285C3E"/>
    <w:rsid w:val="00285CFF"/>
    <w:rsid w:val="00287C51"/>
    <w:rsid w:val="00287FFC"/>
    <w:rsid w:val="00290690"/>
    <w:rsid w:val="00291AF9"/>
    <w:rsid w:val="002930D9"/>
    <w:rsid w:val="00293FB7"/>
    <w:rsid w:val="00294640"/>
    <w:rsid w:val="0029560F"/>
    <w:rsid w:val="002958CB"/>
    <w:rsid w:val="00295ADB"/>
    <w:rsid w:val="002966C4"/>
    <w:rsid w:val="002A02F6"/>
    <w:rsid w:val="002A1724"/>
    <w:rsid w:val="002A2D1D"/>
    <w:rsid w:val="002A34E3"/>
    <w:rsid w:val="002A380C"/>
    <w:rsid w:val="002A3ABD"/>
    <w:rsid w:val="002A3FF3"/>
    <w:rsid w:val="002A489D"/>
    <w:rsid w:val="002A7FF2"/>
    <w:rsid w:val="002B133A"/>
    <w:rsid w:val="002B2E67"/>
    <w:rsid w:val="002B3898"/>
    <w:rsid w:val="002B3B00"/>
    <w:rsid w:val="002B3E26"/>
    <w:rsid w:val="002B48CB"/>
    <w:rsid w:val="002B65DB"/>
    <w:rsid w:val="002B78A2"/>
    <w:rsid w:val="002B78F2"/>
    <w:rsid w:val="002C05FD"/>
    <w:rsid w:val="002C146F"/>
    <w:rsid w:val="002C2462"/>
    <w:rsid w:val="002C35B6"/>
    <w:rsid w:val="002C3D24"/>
    <w:rsid w:val="002C4690"/>
    <w:rsid w:val="002C473E"/>
    <w:rsid w:val="002C525C"/>
    <w:rsid w:val="002C5D03"/>
    <w:rsid w:val="002C6876"/>
    <w:rsid w:val="002C71C2"/>
    <w:rsid w:val="002C7374"/>
    <w:rsid w:val="002D2924"/>
    <w:rsid w:val="002D3CEB"/>
    <w:rsid w:val="002D5143"/>
    <w:rsid w:val="002D66B5"/>
    <w:rsid w:val="002D731F"/>
    <w:rsid w:val="002E0CAF"/>
    <w:rsid w:val="002E101A"/>
    <w:rsid w:val="002E1154"/>
    <w:rsid w:val="002E17C0"/>
    <w:rsid w:val="002E1F76"/>
    <w:rsid w:val="002E409D"/>
    <w:rsid w:val="002E4313"/>
    <w:rsid w:val="002F3782"/>
    <w:rsid w:val="002F5D17"/>
    <w:rsid w:val="002F60FD"/>
    <w:rsid w:val="002F6315"/>
    <w:rsid w:val="002F65C6"/>
    <w:rsid w:val="002F7E9D"/>
    <w:rsid w:val="00301B45"/>
    <w:rsid w:val="00301CFE"/>
    <w:rsid w:val="003028A3"/>
    <w:rsid w:val="003029CC"/>
    <w:rsid w:val="00304315"/>
    <w:rsid w:val="00304CD9"/>
    <w:rsid w:val="003060C7"/>
    <w:rsid w:val="00307E58"/>
    <w:rsid w:val="003105E3"/>
    <w:rsid w:val="00310B1B"/>
    <w:rsid w:val="00310BD3"/>
    <w:rsid w:val="00310E04"/>
    <w:rsid w:val="0031144D"/>
    <w:rsid w:val="00312ABD"/>
    <w:rsid w:val="00314893"/>
    <w:rsid w:val="003161B7"/>
    <w:rsid w:val="0031629C"/>
    <w:rsid w:val="00316458"/>
    <w:rsid w:val="00316596"/>
    <w:rsid w:val="0031673E"/>
    <w:rsid w:val="00317EDA"/>
    <w:rsid w:val="00320325"/>
    <w:rsid w:val="00320F9C"/>
    <w:rsid w:val="00321AF0"/>
    <w:rsid w:val="00321BBB"/>
    <w:rsid w:val="00321F40"/>
    <w:rsid w:val="00322578"/>
    <w:rsid w:val="0032327D"/>
    <w:rsid w:val="00323DCD"/>
    <w:rsid w:val="00324191"/>
    <w:rsid w:val="00324F94"/>
    <w:rsid w:val="003252EF"/>
    <w:rsid w:val="00326D3A"/>
    <w:rsid w:val="00326EF1"/>
    <w:rsid w:val="0033055E"/>
    <w:rsid w:val="003322A1"/>
    <w:rsid w:val="00334584"/>
    <w:rsid w:val="00336075"/>
    <w:rsid w:val="003360B3"/>
    <w:rsid w:val="003370B2"/>
    <w:rsid w:val="003370EB"/>
    <w:rsid w:val="003372D9"/>
    <w:rsid w:val="003375B4"/>
    <w:rsid w:val="00340609"/>
    <w:rsid w:val="00340809"/>
    <w:rsid w:val="00341196"/>
    <w:rsid w:val="00341C61"/>
    <w:rsid w:val="003427FF"/>
    <w:rsid w:val="003428B6"/>
    <w:rsid w:val="00343896"/>
    <w:rsid w:val="0034571B"/>
    <w:rsid w:val="00346ECB"/>
    <w:rsid w:val="00346F2C"/>
    <w:rsid w:val="00347471"/>
    <w:rsid w:val="00350342"/>
    <w:rsid w:val="00350873"/>
    <w:rsid w:val="00350CB2"/>
    <w:rsid w:val="00352410"/>
    <w:rsid w:val="0035270B"/>
    <w:rsid w:val="0035356C"/>
    <w:rsid w:val="003550D4"/>
    <w:rsid w:val="00355200"/>
    <w:rsid w:val="0035615C"/>
    <w:rsid w:val="003600ED"/>
    <w:rsid w:val="00361C0A"/>
    <w:rsid w:val="003621C9"/>
    <w:rsid w:val="003641DE"/>
    <w:rsid w:val="00364CAF"/>
    <w:rsid w:val="00365315"/>
    <w:rsid w:val="00366EE2"/>
    <w:rsid w:val="0036757C"/>
    <w:rsid w:val="00371E1B"/>
    <w:rsid w:val="003733DB"/>
    <w:rsid w:val="00373DFD"/>
    <w:rsid w:val="00374AEF"/>
    <w:rsid w:val="00375370"/>
    <w:rsid w:val="003760AE"/>
    <w:rsid w:val="00376E30"/>
    <w:rsid w:val="00377735"/>
    <w:rsid w:val="0038123D"/>
    <w:rsid w:val="00381AE0"/>
    <w:rsid w:val="00383A89"/>
    <w:rsid w:val="00384B35"/>
    <w:rsid w:val="00385407"/>
    <w:rsid w:val="003856E7"/>
    <w:rsid w:val="003858AE"/>
    <w:rsid w:val="00385A9B"/>
    <w:rsid w:val="003865F4"/>
    <w:rsid w:val="003872C8"/>
    <w:rsid w:val="003874C8"/>
    <w:rsid w:val="00390C36"/>
    <w:rsid w:val="0039144D"/>
    <w:rsid w:val="00391516"/>
    <w:rsid w:val="00391BFB"/>
    <w:rsid w:val="0039305A"/>
    <w:rsid w:val="0039364F"/>
    <w:rsid w:val="0039369C"/>
    <w:rsid w:val="003937CB"/>
    <w:rsid w:val="0039427C"/>
    <w:rsid w:val="003943D8"/>
    <w:rsid w:val="00395094"/>
    <w:rsid w:val="0039698C"/>
    <w:rsid w:val="003A044D"/>
    <w:rsid w:val="003A0A37"/>
    <w:rsid w:val="003A1B14"/>
    <w:rsid w:val="003A5A96"/>
    <w:rsid w:val="003A5B24"/>
    <w:rsid w:val="003A6589"/>
    <w:rsid w:val="003A7B16"/>
    <w:rsid w:val="003B1526"/>
    <w:rsid w:val="003B3410"/>
    <w:rsid w:val="003B3484"/>
    <w:rsid w:val="003B5B59"/>
    <w:rsid w:val="003B75BF"/>
    <w:rsid w:val="003C00BE"/>
    <w:rsid w:val="003C00E3"/>
    <w:rsid w:val="003C08C6"/>
    <w:rsid w:val="003C0B55"/>
    <w:rsid w:val="003C3272"/>
    <w:rsid w:val="003C355F"/>
    <w:rsid w:val="003C5E34"/>
    <w:rsid w:val="003C6319"/>
    <w:rsid w:val="003C6806"/>
    <w:rsid w:val="003C6C8F"/>
    <w:rsid w:val="003D0EE6"/>
    <w:rsid w:val="003D2BD9"/>
    <w:rsid w:val="003D40D3"/>
    <w:rsid w:val="003D6C01"/>
    <w:rsid w:val="003D6CBB"/>
    <w:rsid w:val="003E2DF7"/>
    <w:rsid w:val="003E32FE"/>
    <w:rsid w:val="003E5656"/>
    <w:rsid w:val="003E77A8"/>
    <w:rsid w:val="003F1985"/>
    <w:rsid w:val="003F2B24"/>
    <w:rsid w:val="003F3396"/>
    <w:rsid w:val="003F4E31"/>
    <w:rsid w:val="003F500C"/>
    <w:rsid w:val="003F5F86"/>
    <w:rsid w:val="003F6BAB"/>
    <w:rsid w:val="003F6C88"/>
    <w:rsid w:val="003F7951"/>
    <w:rsid w:val="003F7D6B"/>
    <w:rsid w:val="00400085"/>
    <w:rsid w:val="0040028A"/>
    <w:rsid w:val="00401C88"/>
    <w:rsid w:val="00401E26"/>
    <w:rsid w:val="004047F7"/>
    <w:rsid w:val="00405036"/>
    <w:rsid w:val="00405F8B"/>
    <w:rsid w:val="00406BFA"/>
    <w:rsid w:val="0041056A"/>
    <w:rsid w:val="004113A4"/>
    <w:rsid w:val="00411D31"/>
    <w:rsid w:val="00411E7A"/>
    <w:rsid w:val="004121CA"/>
    <w:rsid w:val="004142A0"/>
    <w:rsid w:val="0041558D"/>
    <w:rsid w:val="004156F3"/>
    <w:rsid w:val="004179BE"/>
    <w:rsid w:val="00420C99"/>
    <w:rsid w:val="0042187A"/>
    <w:rsid w:val="004273ED"/>
    <w:rsid w:val="0042791B"/>
    <w:rsid w:val="0043134B"/>
    <w:rsid w:val="00431551"/>
    <w:rsid w:val="00431633"/>
    <w:rsid w:val="004317C4"/>
    <w:rsid w:val="00431A18"/>
    <w:rsid w:val="00431D23"/>
    <w:rsid w:val="00431F6C"/>
    <w:rsid w:val="00434E54"/>
    <w:rsid w:val="004351B7"/>
    <w:rsid w:val="004359BB"/>
    <w:rsid w:val="00436CDD"/>
    <w:rsid w:val="00437C6A"/>
    <w:rsid w:val="00441F24"/>
    <w:rsid w:val="004420CC"/>
    <w:rsid w:val="00443FE8"/>
    <w:rsid w:val="00444C79"/>
    <w:rsid w:val="00444E75"/>
    <w:rsid w:val="00444F30"/>
    <w:rsid w:val="004455B8"/>
    <w:rsid w:val="00447CA0"/>
    <w:rsid w:val="00450266"/>
    <w:rsid w:val="00450544"/>
    <w:rsid w:val="00450D8E"/>
    <w:rsid w:val="0045176F"/>
    <w:rsid w:val="00453E58"/>
    <w:rsid w:val="0045407C"/>
    <w:rsid w:val="00454399"/>
    <w:rsid w:val="00454735"/>
    <w:rsid w:val="00454998"/>
    <w:rsid w:val="00455F54"/>
    <w:rsid w:val="00457D75"/>
    <w:rsid w:val="00460BE5"/>
    <w:rsid w:val="004611B3"/>
    <w:rsid w:val="0046263C"/>
    <w:rsid w:val="00463265"/>
    <w:rsid w:val="00463CD6"/>
    <w:rsid w:val="004645B4"/>
    <w:rsid w:val="00465128"/>
    <w:rsid w:val="00467770"/>
    <w:rsid w:val="00467C30"/>
    <w:rsid w:val="004710C5"/>
    <w:rsid w:val="004716F5"/>
    <w:rsid w:val="004720BA"/>
    <w:rsid w:val="00472356"/>
    <w:rsid w:val="00472AB6"/>
    <w:rsid w:val="00472DAC"/>
    <w:rsid w:val="004736C4"/>
    <w:rsid w:val="00473718"/>
    <w:rsid w:val="0047456E"/>
    <w:rsid w:val="0047546B"/>
    <w:rsid w:val="00475A1A"/>
    <w:rsid w:val="00476398"/>
    <w:rsid w:val="00476BF0"/>
    <w:rsid w:val="00477555"/>
    <w:rsid w:val="00477C75"/>
    <w:rsid w:val="00477E2D"/>
    <w:rsid w:val="0048318C"/>
    <w:rsid w:val="004835F6"/>
    <w:rsid w:val="00484C6C"/>
    <w:rsid w:val="00485588"/>
    <w:rsid w:val="004861EA"/>
    <w:rsid w:val="00486BD2"/>
    <w:rsid w:val="00487E92"/>
    <w:rsid w:val="00487FB5"/>
    <w:rsid w:val="00490FB4"/>
    <w:rsid w:val="00491D93"/>
    <w:rsid w:val="0049292A"/>
    <w:rsid w:val="00494FAC"/>
    <w:rsid w:val="004955C4"/>
    <w:rsid w:val="0049560F"/>
    <w:rsid w:val="00495800"/>
    <w:rsid w:val="004963BC"/>
    <w:rsid w:val="00496FEB"/>
    <w:rsid w:val="004A2320"/>
    <w:rsid w:val="004A2EB6"/>
    <w:rsid w:val="004A3FD7"/>
    <w:rsid w:val="004A45C5"/>
    <w:rsid w:val="004A5222"/>
    <w:rsid w:val="004A7EBD"/>
    <w:rsid w:val="004B09C3"/>
    <w:rsid w:val="004B1390"/>
    <w:rsid w:val="004B17FD"/>
    <w:rsid w:val="004B1C3C"/>
    <w:rsid w:val="004B2197"/>
    <w:rsid w:val="004B3071"/>
    <w:rsid w:val="004B3EA2"/>
    <w:rsid w:val="004B4598"/>
    <w:rsid w:val="004B58AF"/>
    <w:rsid w:val="004B5E0F"/>
    <w:rsid w:val="004B66A8"/>
    <w:rsid w:val="004C2A9B"/>
    <w:rsid w:val="004C2EBA"/>
    <w:rsid w:val="004C4849"/>
    <w:rsid w:val="004C62C3"/>
    <w:rsid w:val="004C659E"/>
    <w:rsid w:val="004C74D1"/>
    <w:rsid w:val="004C7CCC"/>
    <w:rsid w:val="004D026C"/>
    <w:rsid w:val="004D0275"/>
    <w:rsid w:val="004D05BE"/>
    <w:rsid w:val="004D1BC6"/>
    <w:rsid w:val="004D31E2"/>
    <w:rsid w:val="004D3B1D"/>
    <w:rsid w:val="004D49D0"/>
    <w:rsid w:val="004D5207"/>
    <w:rsid w:val="004D68ED"/>
    <w:rsid w:val="004E0320"/>
    <w:rsid w:val="004E0D89"/>
    <w:rsid w:val="004E1665"/>
    <w:rsid w:val="004E234A"/>
    <w:rsid w:val="004E2451"/>
    <w:rsid w:val="004E2E0C"/>
    <w:rsid w:val="004E4079"/>
    <w:rsid w:val="004E412F"/>
    <w:rsid w:val="004E5690"/>
    <w:rsid w:val="004E64F4"/>
    <w:rsid w:val="004E69D0"/>
    <w:rsid w:val="004F1412"/>
    <w:rsid w:val="004F2662"/>
    <w:rsid w:val="004F27F5"/>
    <w:rsid w:val="004F3298"/>
    <w:rsid w:val="004F4218"/>
    <w:rsid w:val="004F50F0"/>
    <w:rsid w:val="004F56E4"/>
    <w:rsid w:val="0050047F"/>
    <w:rsid w:val="00500CF5"/>
    <w:rsid w:val="0050386C"/>
    <w:rsid w:val="00503DF8"/>
    <w:rsid w:val="00503E08"/>
    <w:rsid w:val="005044AA"/>
    <w:rsid w:val="00505330"/>
    <w:rsid w:val="005060BD"/>
    <w:rsid w:val="005064DA"/>
    <w:rsid w:val="00512C6F"/>
    <w:rsid w:val="00514169"/>
    <w:rsid w:val="00516B71"/>
    <w:rsid w:val="005214CD"/>
    <w:rsid w:val="00521656"/>
    <w:rsid w:val="00521DB5"/>
    <w:rsid w:val="00524BF4"/>
    <w:rsid w:val="00525569"/>
    <w:rsid w:val="00525BF7"/>
    <w:rsid w:val="00525D10"/>
    <w:rsid w:val="00526F5C"/>
    <w:rsid w:val="005315BD"/>
    <w:rsid w:val="00531A25"/>
    <w:rsid w:val="00532016"/>
    <w:rsid w:val="00532D12"/>
    <w:rsid w:val="005334CC"/>
    <w:rsid w:val="005335B8"/>
    <w:rsid w:val="00533B5C"/>
    <w:rsid w:val="0053563D"/>
    <w:rsid w:val="00535CB6"/>
    <w:rsid w:val="005374FE"/>
    <w:rsid w:val="0054001F"/>
    <w:rsid w:val="005408B7"/>
    <w:rsid w:val="00541DE1"/>
    <w:rsid w:val="00542E88"/>
    <w:rsid w:val="00543B08"/>
    <w:rsid w:val="00545554"/>
    <w:rsid w:val="00546B1B"/>
    <w:rsid w:val="0054748D"/>
    <w:rsid w:val="00547BF1"/>
    <w:rsid w:val="0055034E"/>
    <w:rsid w:val="00550EE6"/>
    <w:rsid w:val="00550F0F"/>
    <w:rsid w:val="00553501"/>
    <w:rsid w:val="00555837"/>
    <w:rsid w:val="005564FD"/>
    <w:rsid w:val="0055715A"/>
    <w:rsid w:val="00561159"/>
    <w:rsid w:val="00561813"/>
    <w:rsid w:val="00562E09"/>
    <w:rsid w:val="005644E2"/>
    <w:rsid w:val="00565FEC"/>
    <w:rsid w:val="005666C2"/>
    <w:rsid w:val="00566F7F"/>
    <w:rsid w:val="005677D4"/>
    <w:rsid w:val="00567832"/>
    <w:rsid w:val="005711FD"/>
    <w:rsid w:val="00571E2C"/>
    <w:rsid w:val="00573947"/>
    <w:rsid w:val="00573B17"/>
    <w:rsid w:val="00573E69"/>
    <w:rsid w:val="005764F8"/>
    <w:rsid w:val="00576A6C"/>
    <w:rsid w:val="005773BB"/>
    <w:rsid w:val="00577692"/>
    <w:rsid w:val="00582439"/>
    <w:rsid w:val="00582D7C"/>
    <w:rsid w:val="00584D0B"/>
    <w:rsid w:val="0058541A"/>
    <w:rsid w:val="00586479"/>
    <w:rsid w:val="00586B37"/>
    <w:rsid w:val="00586E1A"/>
    <w:rsid w:val="00590560"/>
    <w:rsid w:val="00590A33"/>
    <w:rsid w:val="00591DA1"/>
    <w:rsid w:val="005921E7"/>
    <w:rsid w:val="0059304D"/>
    <w:rsid w:val="00593AE4"/>
    <w:rsid w:val="00593F8F"/>
    <w:rsid w:val="00594123"/>
    <w:rsid w:val="005947A8"/>
    <w:rsid w:val="00594D4B"/>
    <w:rsid w:val="005969F7"/>
    <w:rsid w:val="005A0849"/>
    <w:rsid w:val="005A0897"/>
    <w:rsid w:val="005A18B7"/>
    <w:rsid w:val="005A1E90"/>
    <w:rsid w:val="005A2446"/>
    <w:rsid w:val="005A385D"/>
    <w:rsid w:val="005A38A1"/>
    <w:rsid w:val="005A3C84"/>
    <w:rsid w:val="005A3CF3"/>
    <w:rsid w:val="005A4A27"/>
    <w:rsid w:val="005A5860"/>
    <w:rsid w:val="005A7E2C"/>
    <w:rsid w:val="005B0E5D"/>
    <w:rsid w:val="005B11D9"/>
    <w:rsid w:val="005B1826"/>
    <w:rsid w:val="005B1C2F"/>
    <w:rsid w:val="005B3332"/>
    <w:rsid w:val="005B3A84"/>
    <w:rsid w:val="005B64A8"/>
    <w:rsid w:val="005B6AAB"/>
    <w:rsid w:val="005C0263"/>
    <w:rsid w:val="005C08AF"/>
    <w:rsid w:val="005C244C"/>
    <w:rsid w:val="005C2CDD"/>
    <w:rsid w:val="005C3051"/>
    <w:rsid w:val="005C338C"/>
    <w:rsid w:val="005C364A"/>
    <w:rsid w:val="005C4DC7"/>
    <w:rsid w:val="005C4F4A"/>
    <w:rsid w:val="005C5C28"/>
    <w:rsid w:val="005C666A"/>
    <w:rsid w:val="005C6883"/>
    <w:rsid w:val="005C6CB8"/>
    <w:rsid w:val="005C75CF"/>
    <w:rsid w:val="005D0E6F"/>
    <w:rsid w:val="005D3919"/>
    <w:rsid w:val="005D3BF5"/>
    <w:rsid w:val="005D450E"/>
    <w:rsid w:val="005D4909"/>
    <w:rsid w:val="005D6026"/>
    <w:rsid w:val="005D6244"/>
    <w:rsid w:val="005D6448"/>
    <w:rsid w:val="005D66DB"/>
    <w:rsid w:val="005D6F7A"/>
    <w:rsid w:val="005D76C2"/>
    <w:rsid w:val="005E0201"/>
    <w:rsid w:val="005E064D"/>
    <w:rsid w:val="005E0D4E"/>
    <w:rsid w:val="005E1812"/>
    <w:rsid w:val="005E37E1"/>
    <w:rsid w:val="005E42DB"/>
    <w:rsid w:val="005E50E8"/>
    <w:rsid w:val="005E5AE8"/>
    <w:rsid w:val="005E665C"/>
    <w:rsid w:val="005E6901"/>
    <w:rsid w:val="005E7AD5"/>
    <w:rsid w:val="005E7DFD"/>
    <w:rsid w:val="005F1604"/>
    <w:rsid w:val="005F1E55"/>
    <w:rsid w:val="005F23F1"/>
    <w:rsid w:val="005F2FA4"/>
    <w:rsid w:val="005F31FC"/>
    <w:rsid w:val="005F4A19"/>
    <w:rsid w:val="005F5548"/>
    <w:rsid w:val="005F5AB2"/>
    <w:rsid w:val="005F5D68"/>
    <w:rsid w:val="005F6A3C"/>
    <w:rsid w:val="006002A1"/>
    <w:rsid w:val="0060455B"/>
    <w:rsid w:val="00605927"/>
    <w:rsid w:val="006070C2"/>
    <w:rsid w:val="00607421"/>
    <w:rsid w:val="00607570"/>
    <w:rsid w:val="00607F67"/>
    <w:rsid w:val="00611A71"/>
    <w:rsid w:val="00612DD7"/>
    <w:rsid w:val="00614424"/>
    <w:rsid w:val="00614BAA"/>
    <w:rsid w:val="00615C24"/>
    <w:rsid w:val="006160AD"/>
    <w:rsid w:val="00616B7B"/>
    <w:rsid w:val="00617479"/>
    <w:rsid w:val="00620594"/>
    <w:rsid w:val="006214E8"/>
    <w:rsid w:val="0062209D"/>
    <w:rsid w:val="0062493C"/>
    <w:rsid w:val="00624F0E"/>
    <w:rsid w:val="0062505C"/>
    <w:rsid w:val="00625418"/>
    <w:rsid w:val="006264D1"/>
    <w:rsid w:val="0062665D"/>
    <w:rsid w:val="006274EF"/>
    <w:rsid w:val="00627FE5"/>
    <w:rsid w:val="00630BE2"/>
    <w:rsid w:val="00631AEE"/>
    <w:rsid w:val="0063338D"/>
    <w:rsid w:val="006339F6"/>
    <w:rsid w:val="0063491D"/>
    <w:rsid w:val="0063508B"/>
    <w:rsid w:val="006352C7"/>
    <w:rsid w:val="0063538D"/>
    <w:rsid w:val="0063552F"/>
    <w:rsid w:val="00635AF5"/>
    <w:rsid w:val="00636535"/>
    <w:rsid w:val="00640434"/>
    <w:rsid w:val="00644254"/>
    <w:rsid w:val="00644E73"/>
    <w:rsid w:val="00646F4B"/>
    <w:rsid w:val="00646F81"/>
    <w:rsid w:val="00647812"/>
    <w:rsid w:val="00647E64"/>
    <w:rsid w:val="00651A68"/>
    <w:rsid w:val="00651D21"/>
    <w:rsid w:val="00652799"/>
    <w:rsid w:val="00653F3C"/>
    <w:rsid w:val="00653F88"/>
    <w:rsid w:val="006541C0"/>
    <w:rsid w:val="006553C8"/>
    <w:rsid w:val="00655E98"/>
    <w:rsid w:val="006561E4"/>
    <w:rsid w:val="00656394"/>
    <w:rsid w:val="006566BE"/>
    <w:rsid w:val="00656AE0"/>
    <w:rsid w:val="00657122"/>
    <w:rsid w:val="0066031E"/>
    <w:rsid w:val="00660F0B"/>
    <w:rsid w:val="00661702"/>
    <w:rsid w:val="0066201E"/>
    <w:rsid w:val="00662A74"/>
    <w:rsid w:val="00663271"/>
    <w:rsid w:val="0066404F"/>
    <w:rsid w:val="00664670"/>
    <w:rsid w:val="006646BD"/>
    <w:rsid w:val="00664CD7"/>
    <w:rsid w:val="00666F5C"/>
    <w:rsid w:val="00667B4E"/>
    <w:rsid w:val="006705A0"/>
    <w:rsid w:val="00670717"/>
    <w:rsid w:val="006717BA"/>
    <w:rsid w:val="00671FBD"/>
    <w:rsid w:val="0067386A"/>
    <w:rsid w:val="00674785"/>
    <w:rsid w:val="0067488C"/>
    <w:rsid w:val="00674CEA"/>
    <w:rsid w:val="00675C45"/>
    <w:rsid w:val="00675F80"/>
    <w:rsid w:val="00676CE2"/>
    <w:rsid w:val="00676DEE"/>
    <w:rsid w:val="00677436"/>
    <w:rsid w:val="00677F88"/>
    <w:rsid w:val="00681193"/>
    <w:rsid w:val="00681612"/>
    <w:rsid w:val="006817ED"/>
    <w:rsid w:val="00684ACD"/>
    <w:rsid w:val="00686606"/>
    <w:rsid w:val="00686C4A"/>
    <w:rsid w:val="00687C28"/>
    <w:rsid w:val="0069057C"/>
    <w:rsid w:val="00691ADD"/>
    <w:rsid w:val="00692E4E"/>
    <w:rsid w:val="006936C7"/>
    <w:rsid w:val="00694681"/>
    <w:rsid w:val="006950AF"/>
    <w:rsid w:val="00695B9F"/>
    <w:rsid w:val="006973ED"/>
    <w:rsid w:val="00697EC0"/>
    <w:rsid w:val="006A3B4A"/>
    <w:rsid w:val="006A56B9"/>
    <w:rsid w:val="006A6282"/>
    <w:rsid w:val="006A75A1"/>
    <w:rsid w:val="006B00A8"/>
    <w:rsid w:val="006B0924"/>
    <w:rsid w:val="006B231A"/>
    <w:rsid w:val="006B2655"/>
    <w:rsid w:val="006B2693"/>
    <w:rsid w:val="006B373C"/>
    <w:rsid w:val="006B3962"/>
    <w:rsid w:val="006B4E26"/>
    <w:rsid w:val="006B64EB"/>
    <w:rsid w:val="006C11F7"/>
    <w:rsid w:val="006C3851"/>
    <w:rsid w:val="006C6487"/>
    <w:rsid w:val="006C6C07"/>
    <w:rsid w:val="006C75C4"/>
    <w:rsid w:val="006D1404"/>
    <w:rsid w:val="006D2492"/>
    <w:rsid w:val="006D274E"/>
    <w:rsid w:val="006D48C9"/>
    <w:rsid w:val="006D50A5"/>
    <w:rsid w:val="006D5370"/>
    <w:rsid w:val="006D5632"/>
    <w:rsid w:val="006D693C"/>
    <w:rsid w:val="006E01FC"/>
    <w:rsid w:val="006E0912"/>
    <w:rsid w:val="006E1DBB"/>
    <w:rsid w:val="006E62A7"/>
    <w:rsid w:val="006E62A9"/>
    <w:rsid w:val="006F0871"/>
    <w:rsid w:val="006F1958"/>
    <w:rsid w:val="006F1CDC"/>
    <w:rsid w:val="006F2936"/>
    <w:rsid w:val="006F6A2D"/>
    <w:rsid w:val="006F7D2D"/>
    <w:rsid w:val="006F7DDD"/>
    <w:rsid w:val="00700044"/>
    <w:rsid w:val="00700126"/>
    <w:rsid w:val="0070085A"/>
    <w:rsid w:val="00700A66"/>
    <w:rsid w:val="007022E2"/>
    <w:rsid w:val="00705D24"/>
    <w:rsid w:val="00706302"/>
    <w:rsid w:val="007063D4"/>
    <w:rsid w:val="007067AE"/>
    <w:rsid w:val="00706DAC"/>
    <w:rsid w:val="00707DED"/>
    <w:rsid w:val="00711AFA"/>
    <w:rsid w:val="0071233C"/>
    <w:rsid w:val="00713441"/>
    <w:rsid w:val="007134D9"/>
    <w:rsid w:val="00714AD1"/>
    <w:rsid w:val="00716273"/>
    <w:rsid w:val="0071646A"/>
    <w:rsid w:val="007178E5"/>
    <w:rsid w:val="00721AF6"/>
    <w:rsid w:val="007222CC"/>
    <w:rsid w:val="0072449F"/>
    <w:rsid w:val="0072456F"/>
    <w:rsid w:val="00726476"/>
    <w:rsid w:val="00726561"/>
    <w:rsid w:val="00726843"/>
    <w:rsid w:val="007277D1"/>
    <w:rsid w:val="00734767"/>
    <w:rsid w:val="00734CF8"/>
    <w:rsid w:val="0073541A"/>
    <w:rsid w:val="0073588D"/>
    <w:rsid w:val="0073661A"/>
    <w:rsid w:val="007411EA"/>
    <w:rsid w:val="00741429"/>
    <w:rsid w:val="00741718"/>
    <w:rsid w:val="00742443"/>
    <w:rsid w:val="007426C9"/>
    <w:rsid w:val="00742B24"/>
    <w:rsid w:val="00743B4E"/>
    <w:rsid w:val="00744043"/>
    <w:rsid w:val="00744DAA"/>
    <w:rsid w:val="00745C83"/>
    <w:rsid w:val="00746D7E"/>
    <w:rsid w:val="00746EFA"/>
    <w:rsid w:val="00747D6C"/>
    <w:rsid w:val="00747F3D"/>
    <w:rsid w:val="00750166"/>
    <w:rsid w:val="007508D8"/>
    <w:rsid w:val="00750F46"/>
    <w:rsid w:val="00751F4B"/>
    <w:rsid w:val="0075289C"/>
    <w:rsid w:val="007534AA"/>
    <w:rsid w:val="00753BAF"/>
    <w:rsid w:val="0075405E"/>
    <w:rsid w:val="00755677"/>
    <w:rsid w:val="00756116"/>
    <w:rsid w:val="00757161"/>
    <w:rsid w:val="00757255"/>
    <w:rsid w:val="007576D6"/>
    <w:rsid w:val="00757938"/>
    <w:rsid w:val="00760711"/>
    <w:rsid w:val="00760D2A"/>
    <w:rsid w:val="0076100C"/>
    <w:rsid w:val="00761685"/>
    <w:rsid w:val="0076248A"/>
    <w:rsid w:val="0076295A"/>
    <w:rsid w:val="00762CD2"/>
    <w:rsid w:val="00764E28"/>
    <w:rsid w:val="00766E80"/>
    <w:rsid w:val="00771FB2"/>
    <w:rsid w:val="0077260E"/>
    <w:rsid w:val="007729E4"/>
    <w:rsid w:val="00772B4A"/>
    <w:rsid w:val="00773CDE"/>
    <w:rsid w:val="0077407D"/>
    <w:rsid w:val="007740B8"/>
    <w:rsid w:val="00774275"/>
    <w:rsid w:val="00774606"/>
    <w:rsid w:val="0077503B"/>
    <w:rsid w:val="0077750B"/>
    <w:rsid w:val="00777595"/>
    <w:rsid w:val="007800C2"/>
    <w:rsid w:val="00780E06"/>
    <w:rsid w:val="007828A0"/>
    <w:rsid w:val="00782C1A"/>
    <w:rsid w:val="00787631"/>
    <w:rsid w:val="007902D4"/>
    <w:rsid w:val="007909B9"/>
    <w:rsid w:val="00791E7E"/>
    <w:rsid w:val="007928A4"/>
    <w:rsid w:val="0079506D"/>
    <w:rsid w:val="00796BC9"/>
    <w:rsid w:val="007A04FB"/>
    <w:rsid w:val="007A0766"/>
    <w:rsid w:val="007A190A"/>
    <w:rsid w:val="007A25C5"/>
    <w:rsid w:val="007A2A8D"/>
    <w:rsid w:val="007A2E0D"/>
    <w:rsid w:val="007A338F"/>
    <w:rsid w:val="007A3993"/>
    <w:rsid w:val="007A4150"/>
    <w:rsid w:val="007A528A"/>
    <w:rsid w:val="007A5838"/>
    <w:rsid w:val="007A5D5D"/>
    <w:rsid w:val="007A5FFF"/>
    <w:rsid w:val="007A74BE"/>
    <w:rsid w:val="007B068E"/>
    <w:rsid w:val="007B0C4E"/>
    <w:rsid w:val="007B16AE"/>
    <w:rsid w:val="007B261F"/>
    <w:rsid w:val="007B2A6B"/>
    <w:rsid w:val="007B4390"/>
    <w:rsid w:val="007B5485"/>
    <w:rsid w:val="007B5778"/>
    <w:rsid w:val="007B6661"/>
    <w:rsid w:val="007B6CA5"/>
    <w:rsid w:val="007B7842"/>
    <w:rsid w:val="007C0E42"/>
    <w:rsid w:val="007C20D4"/>
    <w:rsid w:val="007C33E5"/>
    <w:rsid w:val="007C4756"/>
    <w:rsid w:val="007C4E53"/>
    <w:rsid w:val="007C6751"/>
    <w:rsid w:val="007C68BA"/>
    <w:rsid w:val="007C6FD3"/>
    <w:rsid w:val="007D00F8"/>
    <w:rsid w:val="007D0783"/>
    <w:rsid w:val="007D10AE"/>
    <w:rsid w:val="007D1272"/>
    <w:rsid w:val="007D313E"/>
    <w:rsid w:val="007D3DC7"/>
    <w:rsid w:val="007D3FB0"/>
    <w:rsid w:val="007D4174"/>
    <w:rsid w:val="007D43A7"/>
    <w:rsid w:val="007D484A"/>
    <w:rsid w:val="007D4C77"/>
    <w:rsid w:val="007D59A5"/>
    <w:rsid w:val="007D5A6B"/>
    <w:rsid w:val="007D61A7"/>
    <w:rsid w:val="007D6868"/>
    <w:rsid w:val="007E0051"/>
    <w:rsid w:val="007E21DA"/>
    <w:rsid w:val="007E2241"/>
    <w:rsid w:val="007E3BD3"/>
    <w:rsid w:val="007E438E"/>
    <w:rsid w:val="007E4C5D"/>
    <w:rsid w:val="007E63D2"/>
    <w:rsid w:val="007E7522"/>
    <w:rsid w:val="007F0F67"/>
    <w:rsid w:val="007F339C"/>
    <w:rsid w:val="007F4505"/>
    <w:rsid w:val="007F4CC5"/>
    <w:rsid w:val="007F515C"/>
    <w:rsid w:val="007F5437"/>
    <w:rsid w:val="007F767A"/>
    <w:rsid w:val="007F7CDD"/>
    <w:rsid w:val="00800AF5"/>
    <w:rsid w:val="00801F0F"/>
    <w:rsid w:val="00801FA7"/>
    <w:rsid w:val="008021CB"/>
    <w:rsid w:val="008023C2"/>
    <w:rsid w:val="00803003"/>
    <w:rsid w:val="00803450"/>
    <w:rsid w:val="008035BA"/>
    <w:rsid w:val="008111D2"/>
    <w:rsid w:val="008113DE"/>
    <w:rsid w:val="00816392"/>
    <w:rsid w:val="0081730A"/>
    <w:rsid w:val="0082003B"/>
    <w:rsid w:val="00820685"/>
    <w:rsid w:val="00821DC9"/>
    <w:rsid w:val="008261C9"/>
    <w:rsid w:val="00826E6D"/>
    <w:rsid w:val="008312AC"/>
    <w:rsid w:val="00832C04"/>
    <w:rsid w:val="0083347B"/>
    <w:rsid w:val="00833C6E"/>
    <w:rsid w:val="008351E7"/>
    <w:rsid w:val="00835BFA"/>
    <w:rsid w:val="0083631D"/>
    <w:rsid w:val="00837B6D"/>
    <w:rsid w:val="00840924"/>
    <w:rsid w:val="00843608"/>
    <w:rsid w:val="008439EE"/>
    <w:rsid w:val="008449A0"/>
    <w:rsid w:val="0084668B"/>
    <w:rsid w:val="0084715E"/>
    <w:rsid w:val="0084799E"/>
    <w:rsid w:val="00847AF1"/>
    <w:rsid w:val="00847D69"/>
    <w:rsid w:val="00850F5A"/>
    <w:rsid w:val="00851A37"/>
    <w:rsid w:val="00851CED"/>
    <w:rsid w:val="00852AA5"/>
    <w:rsid w:val="00852ECE"/>
    <w:rsid w:val="00853479"/>
    <w:rsid w:val="0085347C"/>
    <w:rsid w:val="00856C76"/>
    <w:rsid w:val="00856F35"/>
    <w:rsid w:val="008602D0"/>
    <w:rsid w:val="008612C0"/>
    <w:rsid w:val="00862074"/>
    <w:rsid w:val="008656EF"/>
    <w:rsid w:val="00867479"/>
    <w:rsid w:val="008676C0"/>
    <w:rsid w:val="0086790F"/>
    <w:rsid w:val="008718B6"/>
    <w:rsid w:val="00876A0D"/>
    <w:rsid w:val="0088052C"/>
    <w:rsid w:val="0088061F"/>
    <w:rsid w:val="00880F31"/>
    <w:rsid w:val="00881513"/>
    <w:rsid w:val="008821CF"/>
    <w:rsid w:val="00884454"/>
    <w:rsid w:val="008849E7"/>
    <w:rsid w:val="00885235"/>
    <w:rsid w:val="00890BED"/>
    <w:rsid w:val="0089184B"/>
    <w:rsid w:val="00892B6D"/>
    <w:rsid w:val="00892F55"/>
    <w:rsid w:val="008931F5"/>
    <w:rsid w:val="00893C94"/>
    <w:rsid w:val="0089449C"/>
    <w:rsid w:val="00895B9F"/>
    <w:rsid w:val="00896984"/>
    <w:rsid w:val="00896AB1"/>
    <w:rsid w:val="00897AD2"/>
    <w:rsid w:val="008A09EA"/>
    <w:rsid w:val="008A2ABD"/>
    <w:rsid w:val="008A3739"/>
    <w:rsid w:val="008A3C0F"/>
    <w:rsid w:val="008A79B8"/>
    <w:rsid w:val="008B0C88"/>
    <w:rsid w:val="008B2051"/>
    <w:rsid w:val="008B3172"/>
    <w:rsid w:val="008B3359"/>
    <w:rsid w:val="008B40B1"/>
    <w:rsid w:val="008B49BE"/>
    <w:rsid w:val="008B7EFA"/>
    <w:rsid w:val="008C0542"/>
    <w:rsid w:val="008C1583"/>
    <w:rsid w:val="008C17D2"/>
    <w:rsid w:val="008C1F91"/>
    <w:rsid w:val="008C3B00"/>
    <w:rsid w:val="008C3E5C"/>
    <w:rsid w:val="008C44DA"/>
    <w:rsid w:val="008C58DB"/>
    <w:rsid w:val="008C5ED3"/>
    <w:rsid w:val="008C7CA9"/>
    <w:rsid w:val="008C7D5D"/>
    <w:rsid w:val="008D0436"/>
    <w:rsid w:val="008D061A"/>
    <w:rsid w:val="008D32E2"/>
    <w:rsid w:val="008D47D8"/>
    <w:rsid w:val="008D5FA5"/>
    <w:rsid w:val="008D6BBE"/>
    <w:rsid w:val="008D79A8"/>
    <w:rsid w:val="008E0D59"/>
    <w:rsid w:val="008E401E"/>
    <w:rsid w:val="008E4766"/>
    <w:rsid w:val="008E4EA1"/>
    <w:rsid w:val="008E646E"/>
    <w:rsid w:val="008E73BE"/>
    <w:rsid w:val="008F0C84"/>
    <w:rsid w:val="008F0DEB"/>
    <w:rsid w:val="008F130D"/>
    <w:rsid w:val="008F1360"/>
    <w:rsid w:val="008F1801"/>
    <w:rsid w:val="008F283E"/>
    <w:rsid w:val="008F3B41"/>
    <w:rsid w:val="008F3FD9"/>
    <w:rsid w:val="008F500E"/>
    <w:rsid w:val="008F696B"/>
    <w:rsid w:val="008F7331"/>
    <w:rsid w:val="009034A9"/>
    <w:rsid w:val="0090397F"/>
    <w:rsid w:val="00903A69"/>
    <w:rsid w:val="009046A3"/>
    <w:rsid w:val="00904E0D"/>
    <w:rsid w:val="00904E7A"/>
    <w:rsid w:val="009104ED"/>
    <w:rsid w:val="009110F4"/>
    <w:rsid w:val="00912A21"/>
    <w:rsid w:val="009136A5"/>
    <w:rsid w:val="0091385F"/>
    <w:rsid w:val="009140DF"/>
    <w:rsid w:val="0091492F"/>
    <w:rsid w:val="00914E77"/>
    <w:rsid w:val="00915F68"/>
    <w:rsid w:val="00917332"/>
    <w:rsid w:val="009174A7"/>
    <w:rsid w:val="009207B2"/>
    <w:rsid w:val="009231BE"/>
    <w:rsid w:val="009245E6"/>
    <w:rsid w:val="009249CB"/>
    <w:rsid w:val="00924A21"/>
    <w:rsid w:val="00927914"/>
    <w:rsid w:val="00927DC7"/>
    <w:rsid w:val="00930C01"/>
    <w:rsid w:val="00930ECE"/>
    <w:rsid w:val="009310B5"/>
    <w:rsid w:val="00931618"/>
    <w:rsid w:val="00931A81"/>
    <w:rsid w:val="00931E03"/>
    <w:rsid w:val="00933201"/>
    <w:rsid w:val="009341A6"/>
    <w:rsid w:val="0093471D"/>
    <w:rsid w:val="00934BE6"/>
    <w:rsid w:val="00934E1B"/>
    <w:rsid w:val="0093527A"/>
    <w:rsid w:val="0093564E"/>
    <w:rsid w:val="009357E2"/>
    <w:rsid w:val="00935B77"/>
    <w:rsid w:val="00935E07"/>
    <w:rsid w:val="009360AE"/>
    <w:rsid w:val="00936277"/>
    <w:rsid w:val="009372CB"/>
    <w:rsid w:val="00937B0C"/>
    <w:rsid w:val="00941C6B"/>
    <w:rsid w:val="00942905"/>
    <w:rsid w:val="00944B40"/>
    <w:rsid w:val="00944D5E"/>
    <w:rsid w:val="009501ED"/>
    <w:rsid w:val="00950354"/>
    <w:rsid w:val="009506CC"/>
    <w:rsid w:val="00950C64"/>
    <w:rsid w:val="00953083"/>
    <w:rsid w:val="00961831"/>
    <w:rsid w:val="00963370"/>
    <w:rsid w:val="00964253"/>
    <w:rsid w:val="0096703C"/>
    <w:rsid w:val="00967924"/>
    <w:rsid w:val="00970008"/>
    <w:rsid w:val="0097126F"/>
    <w:rsid w:val="00971972"/>
    <w:rsid w:val="00971AAE"/>
    <w:rsid w:val="00973CDD"/>
    <w:rsid w:val="0097568A"/>
    <w:rsid w:val="0097627C"/>
    <w:rsid w:val="009807BD"/>
    <w:rsid w:val="00980CAB"/>
    <w:rsid w:val="00982416"/>
    <w:rsid w:val="00983601"/>
    <w:rsid w:val="0099086A"/>
    <w:rsid w:val="009926B1"/>
    <w:rsid w:val="00994AA8"/>
    <w:rsid w:val="0099503D"/>
    <w:rsid w:val="00995D52"/>
    <w:rsid w:val="00995D59"/>
    <w:rsid w:val="00996AB7"/>
    <w:rsid w:val="009977C4"/>
    <w:rsid w:val="009A06B7"/>
    <w:rsid w:val="009A1886"/>
    <w:rsid w:val="009A24D6"/>
    <w:rsid w:val="009A4779"/>
    <w:rsid w:val="009A50D6"/>
    <w:rsid w:val="009A607E"/>
    <w:rsid w:val="009A642B"/>
    <w:rsid w:val="009A672C"/>
    <w:rsid w:val="009A78BD"/>
    <w:rsid w:val="009B1672"/>
    <w:rsid w:val="009B2536"/>
    <w:rsid w:val="009B2B20"/>
    <w:rsid w:val="009B386C"/>
    <w:rsid w:val="009B3CC6"/>
    <w:rsid w:val="009B448B"/>
    <w:rsid w:val="009B4976"/>
    <w:rsid w:val="009B4B33"/>
    <w:rsid w:val="009C32B0"/>
    <w:rsid w:val="009C32C5"/>
    <w:rsid w:val="009C41BA"/>
    <w:rsid w:val="009C45CA"/>
    <w:rsid w:val="009C4804"/>
    <w:rsid w:val="009C49E5"/>
    <w:rsid w:val="009C4D5F"/>
    <w:rsid w:val="009C5554"/>
    <w:rsid w:val="009C59D6"/>
    <w:rsid w:val="009C6AC8"/>
    <w:rsid w:val="009C6CF6"/>
    <w:rsid w:val="009C7326"/>
    <w:rsid w:val="009C7D9E"/>
    <w:rsid w:val="009C7E24"/>
    <w:rsid w:val="009D05CB"/>
    <w:rsid w:val="009D0A02"/>
    <w:rsid w:val="009D22B4"/>
    <w:rsid w:val="009D29E2"/>
    <w:rsid w:val="009D3F79"/>
    <w:rsid w:val="009D4B00"/>
    <w:rsid w:val="009D4FE1"/>
    <w:rsid w:val="009D52FA"/>
    <w:rsid w:val="009D5890"/>
    <w:rsid w:val="009D5AA4"/>
    <w:rsid w:val="009D6A77"/>
    <w:rsid w:val="009D7F16"/>
    <w:rsid w:val="009E0868"/>
    <w:rsid w:val="009E1719"/>
    <w:rsid w:val="009E1DEB"/>
    <w:rsid w:val="009E1FCA"/>
    <w:rsid w:val="009E265B"/>
    <w:rsid w:val="009E4E41"/>
    <w:rsid w:val="009E5502"/>
    <w:rsid w:val="009E56E4"/>
    <w:rsid w:val="009E5722"/>
    <w:rsid w:val="009E5743"/>
    <w:rsid w:val="009E5946"/>
    <w:rsid w:val="009E680A"/>
    <w:rsid w:val="009E6ACF"/>
    <w:rsid w:val="009E6F92"/>
    <w:rsid w:val="009E7430"/>
    <w:rsid w:val="009F0574"/>
    <w:rsid w:val="009F0CD1"/>
    <w:rsid w:val="009F5DC1"/>
    <w:rsid w:val="009F6CEB"/>
    <w:rsid w:val="009F7B4D"/>
    <w:rsid w:val="00A00A54"/>
    <w:rsid w:val="00A01D7A"/>
    <w:rsid w:val="00A0300E"/>
    <w:rsid w:val="00A033C6"/>
    <w:rsid w:val="00A03556"/>
    <w:rsid w:val="00A03B3E"/>
    <w:rsid w:val="00A04F17"/>
    <w:rsid w:val="00A05EB0"/>
    <w:rsid w:val="00A07901"/>
    <w:rsid w:val="00A11258"/>
    <w:rsid w:val="00A12D41"/>
    <w:rsid w:val="00A1390B"/>
    <w:rsid w:val="00A154FB"/>
    <w:rsid w:val="00A15C80"/>
    <w:rsid w:val="00A15E3F"/>
    <w:rsid w:val="00A17454"/>
    <w:rsid w:val="00A20290"/>
    <w:rsid w:val="00A21508"/>
    <w:rsid w:val="00A2277E"/>
    <w:rsid w:val="00A233E4"/>
    <w:rsid w:val="00A24951"/>
    <w:rsid w:val="00A24E2D"/>
    <w:rsid w:val="00A255C5"/>
    <w:rsid w:val="00A255E5"/>
    <w:rsid w:val="00A2582C"/>
    <w:rsid w:val="00A262B7"/>
    <w:rsid w:val="00A2721F"/>
    <w:rsid w:val="00A319F0"/>
    <w:rsid w:val="00A337FC"/>
    <w:rsid w:val="00A40A6C"/>
    <w:rsid w:val="00A4491A"/>
    <w:rsid w:val="00A46BE4"/>
    <w:rsid w:val="00A5047C"/>
    <w:rsid w:val="00A51A44"/>
    <w:rsid w:val="00A52229"/>
    <w:rsid w:val="00A52C11"/>
    <w:rsid w:val="00A5357A"/>
    <w:rsid w:val="00A53901"/>
    <w:rsid w:val="00A540B3"/>
    <w:rsid w:val="00A54B6C"/>
    <w:rsid w:val="00A561B8"/>
    <w:rsid w:val="00A56207"/>
    <w:rsid w:val="00A56D81"/>
    <w:rsid w:val="00A579D9"/>
    <w:rsid w:val="00A57E9B"/>
    <w:rsid w:val="00A61B05"/>
    <w:rsid w:val="00A62F8C"/>
    <w:rsid w:val="00A65366"/>
    <w:rsid w:val="00A668BF"/>
    <w:rsid w:val="00A67D39"/>
    <w:rsid w:val="00A70F63"/>
    <w:rsid w:val="00A717E1"/>
    <w:rsid w:val="00A72439"/>
    <w:rsid w:val="00A72AAB"/>
    <w:rsid w:val="00A73E6B"/>
    <w:rsid w:val="00A74700"/>
    <w:rsid w:val="00A753C1"/>
    <w:rsid w:val="00A7545C"/>
    <w:rsid w:val="00A75535"/>
    <w:rsid w:val="00A755D3"/>
    <w:rsid w:val="00A75F7F"/>
    <w:rsid w:val="00A76D75"/>
    <w:rsid w:val="00A81BC5"/>
    <w:rsid w:val="00A832EF"/>
    <w:rsid w:val="00A835BD"/>
    <w:rsid w:val="00A85098"/>
    <w:rsid w:val="00A85E37"/>
    <w:rsid w:val="00A869F2"/>
    <w:rsid w:val="00A90304"/>
    <w:rsid w:val="00A9080F"/>
    <w:rsid w:val="00A91796"/>
    <w:rsid w:val="00A92A2B"/>
    <w:rsid w:val="00A92E1F"/>
    <w:rsid w:val="00A96839"/>
    <w:rsid w:val="00AA1A7C"/>
    <w:rsid w:val="00AA2679"/>
    <w:rsid w:val="00AA28B7"/>
    <w:rsid w:val="00AA38B1"/>
    <w:rsid w:val="00AA38EA"/>
    <w:rsid w:val="00AA3FFC"/>
    <w:rsid w:val="00AA5448"/>
    <w:rsid w:val="00AA6520"/>
    <w:rsid w:val="00AA6534"/>
    <w:rsid w:val="00AA7CDC"/>
    <w:rsid w:val="00AB0004"/>
    <w:rsid w:val="00AB0715"/>
    <w:rsid w:val="00AB0F8E"/>
    <w:rsid w:val="00AB2093"/>
    <w:rsid w:val="00AB3019"/>
    <w:rsid w:val="00AB3C9B"/>
    <w:rsid w:val="00AB548C"/>
    <w:rsid w:val="00AB5A7B"/>
    <w:rsid w:val="00AC1B19"/>
    <w:rsid w:val="00AC25B7"/>
    <w:rsid w:val="00AC2873"/>
    <w:rsid w:val="00AC41DF"/>
    <w:rsid w:val="00AC55A8"/>
    <w:rsid w:val="00AD1B7F"/>
    <w:rsid w:val="00AD5089"/>
    <w:rsid w:val="00AD729D"/>
    <w:rsid w:val="00AD7C91"/>
    <w:rsid w:val="00AD7EE0"/>
    <w:rsid w:val="00AD7F51"/>
    <w:rsid w:val="00AE1513"/>
    <w:rsid w:val="00AE20F3"/>
    <w:rsid w:val="00AE2418"/>
    <w:rsid w:val="00AE2653"/>
    <w:rsid w:val="00AE2DBF"/>
    <w:rsid w:val="00AE4A92"/>
    <w:rsid w:val="00AE4CC7"/>
    <w:rsid w:val="00AE5C13"/>
    <w:rsid w:val="00AE613F"/>
    <w:rsid w:val="00AE651E"/>
    <w:rsid w:val="00AF27B5"/>
    <w:rsid w:val="00AF4284"/>
    <w:rsid w:val="00AF479C"/>
    <w:rsid w:val="00AF665F"/>
    <w:rsid w:val="00B005E1"/>
    <w:rsid w:val="00B0095A"/>
    <w:rsid w:val="00B02DAF"/>
    <w:rsid w:val="00B03C97"/>
    <w:rsid w:val="00B04103"/>
    <w:rsid w:val="00B04281"/>
    <w:rsid w:val="00B047E0"/>
    <w:rsid w:val="00B04A1B"/>
    <w:rsid w:val="00B05085"/>
    <w:rsid w:val="00B10611"/>
    <w:rsid w:val="00B1266F"/>
    <w:rsid w:val="00B129A4"/>
    <w:rsid w:val="00B12A89"/>
    <w:rsid w:val="00B143D4"/>
    <w:rsid w:val="00B1762B"/>
    <w:rsid w:val="00B205E0"/>
    <w:rsid w:val="00B21A0A"/>
    <w:rsid w:val="00B21BFC"/>
    <w:rsid w:val="00B21FFF"/>
    <w:rsid w:val="00B226D8"/>
    <w:rsid w:val="00B22758"/>
    <w:rsid w:val="00B22B2A"/>
    <w:rsid w:val="00B22D73"/>
    <w:rsid w:val="00B23838"/>
    <w:rsid w:val="00B23C9F"/>
    <w:rsid w:val="00B23F2E"/>
    <w:rsid w:val="00B26C5D"/>
    <w:rsid w:val="00B30D91"/>
    <w:rsid w:val="00B30EB6"/>
    <w:rsid w:val="00B31530"/>
    <w:rsid w:val="00B315E1"/>
    <w:rsid w:val="00B320F2"/>
    <w:rsid w:val="00B33B36"/>
    <w:rsid w:val="00B35842"/>
    <w:rsid w:val="00B35FEF"/>
    <w:rsid w:val="00B36626"/>
    <w:rsid w:val="00B42125"/>
    <w:rsid w:val="00B42523"/>
    <w:rsid w:val="00B42CE0"/>
    <w:rsid w:val="00B4468F"/>
    <w:rsid w:val="00B44A74"/>
    <w:rsid w:val="00B44DE4"/>
    <w:rsid w:val="00B44F74"/>
    <w:rsid w:val="00B44FB5"/>
    <w:rsid w:val="00B47C76"/>
    <w:rsid w:val="00B47E90"/>
    <w:rsid w:val="00B508D2"/>
    <w:rsid w:val="00B51471"/>
    <w:rsid w:val="00B51D3F"/>
    <w:rsid w:val="00B53518"/>
    <w:rsid w:val="00B53B92"/>
    <w:rsid w:val="00B5448B"/>
    <w:rsid w:val="00B55627"/>
    <w:rsid w:val="00B55D5E"/>
    <w:rsid w:val="00B56775"/>
    <w:rsid w:val="00B57FDC"/>
    <w:rsid w:val="00B605A7"/>
    <w:rsid w:val="00B64097"/>
    <w:rsid w:val="00B6427C"/>
    <w:rsid w:val="00B64E60"/>
    <w:rsid w:val="00B65C8B"/>
    <w:rsid w:val="00B662F7"/>
    <w:rsid w:val="00B66889"/>
    <w:rsid w:val="00B673AE"/>
    <w:rsid w:val="00B67E9F"/>
    <w:rsid w:val="00B713F3"/>
    <w:rsid w:val="00B71602"/>
    <w:rsid w:val="00B71A1E"/>
    <w:rsid w:val="00B7405A"/>
    <w:rsid w:val="00B74D9D"/>
    <w:rsid w:val="00B7656F"/>
    <w:rsid w:val="00B76D83"/>
    <w:rsid w:val="00B7739C"/>
    <w:rsid w:val="00B80F79"/>
    <w:rsid w:val="00B818A9"/>
    <w:rsid w:val="00B84F44"/>
    <w:rsid w:val="00B857BC"/>
    <w:rsid w:val="00B86971"/>
    <w:rsid w:val="00B94545"/>
    <w:rsid w:val="00B95851"/>
    <w:rsid w:val="00B958D3"/>
    <w:rsid w:val="00BA078B"/>
    <w:rsid w:val="00BA09CC"/>
    <w:rsid w:val="00BA0BF8"/>
    <w:rsid w:val="00BA131A"/>
    <w:rsid w:val="00BA13E9"/>
    <w:rsid w:val="00BA1D48"/>
    <w:rsid w:val="00BA3457"/>
    <w:rsid w:val="00BA58F7"/>
    <w:rsid w:val="00BA5E44"/>
    <w:rsid w:val="00BA64B6"/>
    <w:rsid w:val="00BA6EC8"/>
    <w:rsid w:val="00BA7B73"/>
    <w:rsid w:val="00BB0D1E"/>
    <w:rsid w:val="00BB2C10"/>
    <w:rsid w:val="00BB386D"/>
    <w:rsid w:val="00BB3CEB"/>
    <w:rsid w:val="00BB414E"/>
    <w:rsid w:val="00BB4388"/>
    <w:rsid w:val="00BB51A6"/>
    <w:rsid w:val="00BB7163"/>
    <w:rsid w:val="00BB7E9A"/>
    <w:rsid w:val="00BC1B93"/>
    <w:rsid w:val="00BC1CFB"/>
    <w:rsid w:val="00BC2792"/>
    <w:rsid w:val="00BC2D43"/>
    <w:rsid w:val="00BC30DD"/>
    <w:rsid w:val="00BC3156"/>
    <w:rsid w:val="00BC3233"/>
    <w:rsid w:val="00BC74A1"/>
    <w:rsid w:val="00BC78BB"/>
    <w:rsid w:val="00BD114B"/>
    <w:rsid w:val="00BD1D94"/>
    <w:rsid w:val="00BD3D24"/>
    <w:rsid w:val="00BD59E7"/>
    <w:rsid w:val="00BD5BBC"/>
    <w:rsid w:val="00BD6143"/>
    <w:rsid w:val="00BD6687"/>
    <w:rsid w:val="00BD72DE"/>
    <w:rsid w:val="00BD7D8D"/>
    <w:rsid w:val="00BD7F59"/>
    <w:rsid w:val="00BE197A"/>
    <w:rsid w:val="00BE2190"/>
    <w:rsid w:val="00BE331C"/>
    <w:rsid w:val="00BE3818"/>
    <w:rsid w:val="00BE453A"/>
    <w:rsid w:val="00BE565A"/>
    <w:rsid w:val="00BE5B19"/>
    <w:rsid w:val="00BF05A7"/>
    <w:rsid w:val="00BF1011"/>
    <w:rsid w:val="00BF1032"/>
    <w:rsid w:val="00BF10F2"/>
    <w:rsid w:val="00BF35CD"/>
    <w:rsid w:val="00BF37BC"/>
    <w:rsid w:val="00BF3FDA"/>
    <w:rsid w:val="00BF404B"/>
    <w:rsid w:val="00BF6923"/>
    <w:rsid w:val="00BF6C89"/>
    <w:rsid w:val="00C01973"/>
    <w:rsid w:val="00C02312"/>
    <w:rsid w:val="00C05073"/>
    <w:rsid w:val="00C060A5"/>
    <w:rsid w:val="00C109B0"/>
    <w:rsid w:val="00C11CF9"/>
    <w:rsid w:val="00C11DC9"/>
    <w:rsid w:val="00C1235F"/>
    <w:rsid w:val="00C12BAB"/>
    <w:rsid w:val="00C1341E"/>
    <w:rsid w:val="00C17917"/>
    <w:rsid w:val="00C20437"/>
    <w:rsid w:val="00C20B34"/>
    <w:rsid w:val="00C20C29"/>
    <w:rsid w:val="00C20FEF"/>
    <w:rsid w:val="00C21C4B"/>
    <w:rsid w:val="00C21D3D"/>
    <w:rsid w:val="00C24438"/>
    <w:rsid w:val="00C253BD"/>
    <w:rsid w:val="00C254CC"/>
    <w:rsid w:val="00C25598"/>
    <w:rsid w:val="00C263D6"/>
    <w:rsid w:val="00C267E6"/>
    <w:rsid w:val="00C26BCB"/>
    <w:rsid w:val="00C2749B"/>
    <w:rsid w:val="00C32351"/>
    <w:rsid w:val="00C32788"/>
    <w:rsid w:val="00C3603E"/>
    <w:rsid w:val="00C37E30"/>
    <w:rsid w:val="00C417AD"/>
    <w:rsid w:val="00C4266B"/>
    <w:rsid w:val="00C428D6"/>
    <w:rsid w:val="00C42CD4"/>
    <w:rsid w:val="00C434E1"/>
    <w:rsid w:val="00C45AF3"/>
    <w:rsid w:val="00C47C12"/>
    <w:rsid w:val="00C505D2"/>
    <w:rsid w:val="00C5093D"/>
    <w:rsid w:val="00C51780"/>
    <w:rsid w:val="00C52403"/>
    <w:rsid w:val="00C54311"/>
    <w:rsid w:val="00C5435D"/>
    <w:rsid w:val="00C55208"/>
    <w:rsid w:val="00C553C2"/>
    <w:rsid w:val="00C55EF8"/>
    <w:rsid w:val="00C55F67"/>
    <w:rsid w:val="00C567C3"/>
    <w:rsid w:val="00C568DE"/>
    <w:rsid w:val="00C570A3"/>
    <w:rsid w:val="00C57CCC"/>
    <w:rsid w:val="00C60AC2"/>
    <w:rsid w:val="00C619BF"/>
    <w:rsid w:val="00C63099"/>
    <w:rsid w:val="00C641A8"/>
    <w:rsid w:val="00C64282"/>
    <w:rsid w:val="00C65051"/>
    <w:rsid w:val="00C66B0C"/>
    <w:rsid w:val="00C67114"/>
    <w:rsid w:val="00C6731A"/>
    <w:rsid w:val="00C673BC"/>
    <w:rsid w:val="00C677DB"/>
    <w:rsid w:val="00C72A9C"/>
    <w:rsid w:val="00C7364B"/>
    <w:rsid w:val="00C737D9"/>
    <w:rsid w:val="00C73AAC"/>
    <w:rsid w:val="00C757BF"/>
    <w:rsid w:val="00C770A6"/>
    <w:rsid w:val="00C775A1"/>
    <w:rsid w:val="00C77BFB"/>
    <w:rsid w:val="00C81727"/>
    <w:rsid w:val="00C81F11"/>
    <w:rsid w:val="00C82088"/>
    <w:rsid w:val="00C835E4"/>
    <w:rsid w:val="00C85CF8"/>
    <w:rsid w:val="00C8634A"/>
    <w:rsid w:val="00C871CC"/>
    <w:rsid w:val="00C87746"/>
    <w:rsid w:val="00C905CD"/>
    <w:rsid w:val="00C920BE"/>
    <w:rsid w:val="00C921E3"/>
    <w:rsid w:val="00C942A9"/>
    <w:rsid w:val="00C9546E"/>
    <w:rsid w:val="00C971B1"/>
    <w:rsid w:val="00CA005B"/>
    <w:rsid w:val="00CA154C"/>
    <w:rsid w:val="00CA36DF"/>
    <w:rsid w:val="00CA78AA"/>
    <w:rsid w:val="00CB23A6"/>
    <w:rsid w:val="00CB2EB8"/>
    <w:rsid w:val="00CB32C2"/>
    <w:rsid w:val="00CB5D4E"/>
    <w:rsid w:val="00CB5F2E"/>
    <w:rsid w:val="00CB70A0"/>
    <w:rsid w:val="00CC47E9"/>
    <w:rsid w:val="00CC5C29"/>
    <w:rsid w:val="00CC5C71"/>
    <w:rsid w:val="00CC651C"/>
    <w:rsid w:val="00CC6956"/>
    <w:rsid w:val="00CC69CE"/>
    <w:rsid w:val="00CC7253"/>
    <w:rsid w:val="00CD088B"/>
    <w:rsid w:val="00CD25CB"/>
    <w:rsid w:val="00CD3B00"/>
    <w:rsid w:val="00CD4E40"/>
    <w:rsid w:val="00CD5644"/>
    <w:rsid w:val="00CD6155"/>
    <w:rsid w:val="00CE2BFF"/>
    <w:rsid w:val="00CE2CA6"/>
    <w:rsid w:val="00CE2E22"/>
    <w:rsid w:val="00CE3C87"/>
    <w:rsid w:val="00CE4E2D"/>
    <w:rsid w:val="00CE5670"/>
    <w:rsid w:val="00CF19D8"/>
    <w:rsid w:val="00CF34E6"/>
    <w:rsid w:val="00CF3E9A"/>
    <w:rsid w:val="00CF521A"/>
    <w:rsid w:val="00CF5FBE"/>
    <w:rsid w:val="00CF6E76"/>
    <w:rsid w:val="00D00C87"/>
    <w:rsid w:val="00D01B51"/>
    <w:rsid w:val="00D029F0"/>
    <w:rsid w:val="00D0521C"/>
    <w:rsid w:val="00D05531"/>
    <w:rsid w:val="00D05743"/>
    <w:rsid w:val="00D065CB"/>
    <w:rsid w:val="00D06867"/>
    <w:rsid w:val="00D0778D"/>
    <w:rsid w:val="00D10E59"/>
    <w:rsid w:val="00D11C8C"/>
    <w:rsid w:val="00D12351"/>
    <w:rsid w:val="00D12B94"/>
    <w:rsid w:val="00D13872"/>
    <w:rsid w:val="00D1546E"/>
    <w:rsid w:val="00D15ECF"/>
    <w:rsid w:val="00D16C1D"/>
    <w:rsid w:val="00D21136"/>
    <w:rsid w:val="00D227CA"/>
    <w:rsid w:val="00D22A40"/>
    <w:rsid w:val="00D22A84"/>
    <w:rsid w:val="00D22C29"/>
    <w:rsid w:val="00D231E1"/>
    <w:rsid w:val="00D237D2"/>
    <w:rsid w:val="00D23D2C"/>
    <w:rsid w:val="00D23D51"/>
    <w:rsid w:val="00D23D9B"/>
    <w:rsid w:val="00D24501"/>
    <w:rsid w:val="00D24683"/>
    <w:rsid w:val="00D25894"/>
    <w:rsid w:val="00D26BF4"/>
    <w:rsid w:val="00D2747A"/>
    <w:rsid w:val="00D30574"/>
    <w:rsid w:val="00D30785"/>
    <w:rsid w:val="00D31239"/>
    <w:rsid w:val="00D31946"/>
    <w:rsid w:val="00D32CA9"/>
    <w:rsid w:val="00D347FF"/>
    <w:rsid w:val="00D35324"/>
    <w:rsid w:val="00D36922"/>
    <w:rsid w:val="00D36C5A"/>
    <w:rsid w:val="00D40FE4"/>
    <w:rsid w:val="00D41566"/>
    <w:rsid w:val="00D42A4A"/>
    <w:rsid w:val="00D43411"/>
    <w:rsid w:val="00D435C9"/>
    <w:rsid w:val="00D46261"/>
    <w:rsid w:val="00D474BE"/>
    <w:rsid w:val="00D4795C"/>
    <w:rsid w:val="00D50E78"/>
    <w:rsid w:val="00D54BD5"/>
    <w:rsid w:val="00D55027"/>
    <w:rsid w:val="00D555F1"/>
    <w:rsid w:val="00D5637C"/>
    <w:rsid w:val="00D56AD3"/>
    <w:rsid w:val="00D5725F"/>
    <w:rsid w:val="00D6009F"/>
    <w:rsid w:val="00D604FC"/>
    <w:rsid w:val="00D61178"/>
    <w:rsid w:val="00D6283D"/>
    <w:rsid w:val="00D64579"/>
    <w:rsid w:val="00D64E58"/>
    <w:rsid w:val="00D73A9A"/>
    <w:rsid w:val="00D745F9"/>
    <w:rsid w:val="00D76088"/>
    <w:rsid w:val="00D763C2"/>
    <w:rsid w:val="00D7721A"/>
    <w:rsid w:val="00D774BB"/>
    <w:rsid w:val="00D8074A"/>
    <w:rsid w:val="00D8174E"/>
    <w:rsid w:val="00D856CF"/>
    <w:rsid w:val="00D86563"/>
    <w:rsid w:val="00D86B21"/>
    <w:rsid w:val="00D90366"/>
    <w:rsid w:val="00D9071C"/>
    <w:rsid w:val="00D91D8C"/>
    <w:rsid w:val="00D91DAB"/>
    <w:rsid w:val="00D932D3"/>
    <w:rsid w:val="00D94003"/>
    <w:rsid w:val="00D947EF"/>
    <w:rsid w:val="00D95B68"/>
    <w:rsid w:val="00D967D2"/>
    <w:rsid w:val="00D96D86"/>
    <w:rsid w:val="00DA0844"/>
    <w:rsid w:val="00DA0FAF"/>
    <w:rsid w:val="00DA187E"/>
    <w:rsid w:val="00DA1E77"/>
    <w:rsid w:val="00DA4D1F"/>
    <w:rsid w:val="00DA6CEA"/>
    <w:rsid w:val="00DA740B"/>
    <w:rsid w:val="00DB0180"/>
    <w:rsid w:val="00DB24B8"/>
    <w:rsid w:val="00DB3F7A"/>
    <w:rsid w:val="00DB632C"/>
    <w:rsid w:val="00DB6367"/>
    <w:rsid w:val="00DB778A"/>
    <w:rsid w:val="00DB7E0B"/>
    <w:rsid w:val="00DB7F7E"/>
    <w:rsid w:val="00DB7F96"/>
    <w:rsid w:val="00DC0A6D"/>
    <w:rsid w:val="00DC0D25"/>
    <w:rsid w:val="00DC215E"/>
    <w:rsid w:val="00DC225A"/>
    <w:rsid w:val="00DC4060"/>
    <w:rsid w:val="00DC50AF"/>
    <w:rsid w:val="00DC5423"/>
    <w:rsid w:val="00DC7D4C"/>
    <w:rsid w:val="00DD0F20"/>
    <w:rsid w:val="00DD1277"/>
    <w:rsid w:val="00DD1471"/>
    <w:rsid w:val="00DD16FC"/>
    <w:rsid w:val="00DD4BBC"/>
    <w:rsid w:val="00DD5717"/>
    <w:rsid w:val="00DD77FA"/>
    <w:rsid w:val="00DD7B11"/>
    <w:rsid w:val="00DE2295"/>
    <w:rsid w:val="00DE394C"/>
    <w:rsid w:val="00DE3DF6"/>
    <w:rsid w:val="00DE44F0"/>
    <w:rsid w:val="00DE5BC4"/>
    <w:rsid w:val="00DE5E7B"/>
    <w:rsid w:val="00DE64C4"/>
    <w:rsid w:val="00DE6681"/>
    <w:rsid w:val="00DE7794"/>
    <w:rsid w:val="00DE7BD4"/>
    <w:rsid w:val="00DE7F20"/>
    <w:rsid w:val="00DF0565"/>
    <w:rsid w:val="00DF08A4"/>
    <w:rsid w:val="00DF38BF"/>
    <w:rsid w:val="00DF3FDD"/>
    <w:rsid w:val="00DF4294"/>
    <w:rsid w:val="00DF4FCC"/>
    <w:rsid w:val="00DF6BD6"/>
    <w:rsid w:val="00DF6C46"/>
    <w:rsid w:val="00DF6C5D"/>
    <w:rsid w:val="00DF73A2"/>
    <w:rsid w:val="00DF7F13"/>
    <w:rsid w:val="00E01E7E"/>
    <w:rsid w:val="00E022B2"/>
    <w:rsid w:val="00E032F5"/>
    <w:rsid w:val="00E0362B"/>
    <w:rsid w:val="00E042F5"/>
    <w:rsid w:val="00E04D2F"/>
    <w:rsid w:val="00E04EDF"/>
    <w:rsid w:val="00E05B8B"/>
    <w:rsid w:val="00E060BD"/>
    <w:rsid w:val="00E07889"/>
    <w:rsid w:val="00E07A3C"/>
    <w:rsid w:val="00E111CB"/>
    <w:rsid w:val="00E14602"/>
    <w:rsid w:val="00E146D0"/>
    <w:rsid w:val="00E149FA"/>
    <w:rsid w:val="00E14DE2"/>
    <w:rsid w:val="00E1575B"/>
    <w:rsid w:val="00E15A9A"/>
    <w:rsid w:val="00E16175"/>
    <w:rsid w:val="00E164F4"/>
    <w:rsid w:val="00E179F1"/>
    <w:rsid w:val="00E20955"/>
    <w:rsid w:val="00E20CE3"/>
    <w:rsid w:val="00E21047"/>
    <w:rsid w:val="00E228D2"/>
    <w:rsid w:val="00E22FF7"/>
    <w:rsid w:val="00E23B82"/>
    <w:rsid w:val="00E23F17"/>
    <w:rsid w:val="00E23FE8"/>
    <w:rsid w:val="00E246CF"/>
    <w:rsid w:val="00E24E96"/>
    <w:rsid w:val="00E26336"/>
    <w:rsid w:val="00E305C1"/>
    <w:rsid w:val="00E30651"/>
    <w:rsid w:val="00E31F6F"/>
    <w:rsid w:val="00E3280F"/>
    <w:rsid w:val="00E33E6A"/>
    <w:rsid w:val="00E365D6"/>
    <w:rsid w:val="00E3793D"/>
    <w:rsid w:val="00E403C8"/>
    <w:rsid w:val="00E4082E"/>
    <w:rsid w:val="00E41947"/>
    <w:rsid w:val="00E427CD"/>
    <w:rsid w:val="00E43B31"/>
    <w:rsid w:val="00E43E36"/>
    <w:rsid w:val="00E4407C"/>
    <w:rsid w:val="00E4412F"/>
    <w:rsid w:val="00E458F8"/>
    <w:rsid w:val="00E46AC2"/>
    <w:rsid w:val="00E509FD"/>
    <w:rsid w:val="00E5169D"/>
    <w:rsid w:val="00E53FC0"/>
    <w:rsid w:val="00E54405"/>
    <w:rsid w:val="00E552CD"/>
    <w:rsid w:val="00E563FE"/>
    <w:rsid w:val="00E56E32"/>
    <w:rsid w:val="00E60A57"/>
    <w:rsid w:val="00E62243"/>
    <w:rsid w:val="00E62430"/>
    <w:rsid w:val="00E64D48"/>
    <w:rsid w:val="00E65107"/>
    <w:rsid w:val="00E672B4"/>
    <w:rsid w:val="00E70614"/>
    <w:rsid w:val="00E7083F"/>
    <w:rsid w:val="00E70A39"/>
    <w:rsid w:val="00E72AFB"/>
    <w:rsid w:val="00E73829"/>
    <w:rsid w:val="00E74FC4"/>
    <w:rsid w:val="00E75632"/>
    <w:rsid w:val="00E75DF6"/>
    <w:rsid w:val="00E76F08"/>
    <w:rsid w:val="00E779C7"/>
    <w:rsid w:val="00E80DF1"/>
    <w:rsid w:val="00E81096"/>
    <w:rsid w:val="00E83F8E"/>
    <w:rsid w:val="00E84509"/>
    <w:rsid w:val="00E8484F"/>
    <w:rsid w:val="00E84F05"/>
    <w:rsid w:val="00E8578D"/>
    <w:rsid w:val="00E859BC"/>
    <w:rsid w:val="00E8795F"/>
    <w:rsid w:val="00E91EC7"/>
    <w:rsid w:val="00E9313C"/>
    <w:rsid w:val="00E9379C"/>
    <w:rsid w:val="00E94248"/>
    <w:rsid w:val="00E96181"/>
    <w:rsid w:val="00E96C94"/>
    <w:rsid w:val="00EA1112"/>
    <w:rsid w:val="00EA3D72"/>
    <w:rsid w:val="00EA4694"/>
    <w:rsid w:val="00EA4709"/>
    <w:rsid w:val="00EA47EC"/>
    <w:rsid w:val="00EA5497"/>
    <w:rsid w:val="00EA6189"/>
    <w:rsid w:val="00EA6335"/>
    <w:rsid w:val="00EA7AEF"/>
    <w:rsid w:val="00EA7B18"/>
    <w:rsid w:val="00EB0879"/>
    <w:rsid w:val="00EB133C"/>
    <w:rsid w:val="00EB1ED9"/>
    <w:rsid w:val="00EB2C5A"/>
    <w:rsid w:val="00EB3965"/>
    <w:rsid w:val="00EB3A1C"/>
    <w:rsid w:val="00EB43BF"/>
    <w:rsid w:val="00EB63CA"/>
    <w:rsid w:val="00EB68B4"/>
    <w:rsid w:val="00EC0FE0"/>
    <w:rsid w:val="00EC24EE"/>
    <w:rsid w:val="00EC28E8"/>
    <w:rsid w:val="00EC307A"/>
    <w:rsid w:val="00EC4D00"/>
    <w:rsid w:val="00EC6218"/>
    <w:rsid w:val="00ED0EA4"/>
    <w:rsid w:val="00ED0F91"/>
    <w:rsid w:val="00ED22E8"/>
    <w:rsid w:val="00ED2CFC"/>
    <w:rsid w:val="00ED40C9"/>
    <w:rsid w:val="00ED4836"/>
    <w:rsid w:val="00ED4C78"/>
    <w:rsid w:val="00ED690C"/>
    <w:rsid w:val="00ED718A"/>
    <w:rsid w:val="00ED7A89"/>
    <w:rsid w:val="00ED7B6D"/>
    <w:rsid w:val="00EE17FA"/>
    <w:rsid w:val="00EE1D98"/>
    <w:rsid w:val="00EE58BD"/>
    <w:rsid w:val="00EE6546"/>
    <w:rsid w:val="00EE6EF4"/>
    <w:rsid w:val="00EE7F15"/>
    <w:rsid w:val="00EF0861"/>
    <w:rsid w:val="00EF0E73"/>
    <w:rsid w:val="00EF1058"/>
    <w:rsid w:val="00EF1CED"/>
    <w:rsid w:val="00EF444C"/>
    <w:rsid w:val="00EF44BB"/>
    <w:rsid w:val="00EF660D"/>
    <w:rsid w:val="00F03402"/>
    <w:rsid w:val="00F056B8"/>
    <w:rsid w:val="00F06273"/>
    <w:rsid w:val="00F06BDB"/>
    <w:rsid w:val="00F06FCC"/>
    <w:rsid w:val="00F12A82"/>
    <w:rsid w:val="00F13E97"/>
    <w:rsid w:val="00F14B08"/>
    <w:rsid w:val="00F14BD1"/>
    <w:rsid w:val="00F155CB"/>
    <w:rsid w:val="00F15A72"/>
    <w:rsid w:val="00F163F9"/>
    <w:rsid w:val="00F171E5"/>
    <w:rsid w:val="00F172F2"/>
    <w:rsid w:val="00F175FF"/>
    <w:rsid w:val="00F17EC2"/>
    <w:rsid w:val="00F20E33"/>
    <w:rsid w:val="00F23B9B"/>
    <w:rsid w:val="00F23C7D"/>
    <w:rsid w:val="00F249BC"/>
    <w:rsid w:val="00F24CC6"/>
    <w:rsid w:val="00F24FC7"/>
    <w:rsid w:val="00F26A28"/>
    <w:rsid w:val="00F27A7A"/>
    <w:rsid w:val="00F27CE5"/>
    <w:rsid w:val="00F30E7A"/>
    <w:rsid w:val="00F31057"/>
    <w:rsid w:val="00F33634"/>
    <w:rsid w:val="00F3374D"/>
    <w:rsid w:val="00F34F3C"/>
    <w:rsid w:val="00F35F95"/>
    <w:rsid w:val="00F4046F"/>
    <w:rsid w:val="00F41C8F"/>
    <w:rsid w:val="00F42C0F"/>
    <w:rsid w:val="00F4308B"/>
    <w:rsid w:val="00F44F13"/>
    <w:rsid w:val="00F46655"/>
    <w:rsid w:val="00F51806"/>
    <w:rsid w:val="00F52DB1"/>
    <w:rsid w:val="00F52E27"/>
    <w:rsid w:val="00F5405D"/>
    <w:rsid w:val="00F55920"/>
    <w:rsid w:val="00F55BB5"/>
    <w:rsid w:val="00F570AD"/>
    <w:rsid w:val="00F571C3"/>
    <w:rsid w:val="00F571CF"/>
    <w:rsid w:val="00F57413"/>
    <w:rsid w:val="00F60CCC"/>
    <w:rsid w:val="00F60F48"/>
    <w:rsid w:val="00F61153"/>
    <w:rsid w:val="00F62029"/>
    <w:rsid w:val="00F62A3A"/>
    <w:rsid w:val="00F63788"/>
    <w:rsid w:val="00F64628"/>
    <w:rsid w:val="00F64959"/>
    <w:rsid w:val="00F64C7B"/>
    <w:rsid w:val="00F657D7"/>
    <w:rsid w:val="00F661AF"/>
    <w:rsid w:val="00F66A9D"/>
    <w:rsid w:val="00F713FE"/>
    <w:rsid w:val="00F72B29"/>
    <w:rsid w:val="00F7330A"/>
    <w:rsid w:val="00F77CCC"/>
    <w:rsid w:val="00F80586"/>
    <w:rsid w:val="00F81155"/>
    <w:rsid w:val="00F81296"/>
    <w:rsid w:val="00F818DB"/>
    <w:rsid w:val="00F82047"/>
    <w:rsid w:val="00F82317"/>
    <w:rsid w:val="00F82F66"/>
    <w:rsid w:val="00F83527"/>
    <w:rsid w:val="00F84AC6"/>
    <w:rsid w:val="00F864B9"/>
    <w:rsid w:val="00F8706D"/>
    <w:rsid w:val="00F90851"/>
    <w:rsid w:val="00F92970"/>
    <w:rsid w:val="00F92B44"/>
    <w:rsid w:val="00F93780"/>
    <w:rsid w:val="00F9404C"/>
    <w:rsid w:val="00F96659"/>
    <w:rsid w:val="00F96C60"/>
    <w:rsid w:val="00F97C09"/>
    <w:rsid w:val="00FA05FC"/>
    <w:rsid w:val="00FA07C0"/>
    <w:rsid w:val="00FA2008"/>
    <w:rsid w:val="00FA21C1"/>
    <w:rsid w:val="00FA2FA0"/>
    <w:rsid w:val="00FA3A49"/>
    <w:rsid w:val="00FA5697"/>
    <w:rsid w:val="00FA60BA"/>
    <w:rsid w:val="00FA67F9"/>
    <w:rsid w:val="00FA7C0E"/>
    <w:rsid w:val="00FA7E87"/>
    <w:rsid w:val="00FB009D"/>
    <w:rsid w:val="00FB028B"/>
    <w:rsid w:val="00FB190F"/>
    <w:rsid w:val="00FB1A1A"/>
    <w:rsid w:val="00FB1FC5"/>
    <w:rsid w:val="00FB5699"/>
    <w:rsid w:val="00FB617A"/>
    <w:rsid w:val="00FB6A25"/>
    <w:rsid w:val="00FB769F"/>
    <w:rsid w:val="00FB78F3"/>
    <w:rsid w:val="00FC0C89"/>
    <w:rsid w:val="00FC0E47"/>
    <w:rsid w:val="00FC1AAD"/>
    <w:rsid w:val="00FC2BBE"/>
    <w:rsid w:val="00FC2F46"/>
    <w:rsid w:val="00FC35D8"/>
    <w:rsid w:val="00FC5718"/>
    <w:rsid w:val="00FC7688"/>
    <w:rsid w:val="00FD099F"/>
    <w:rsid w:val="00FD131A"/>
    <w:rsid w:val="00FD2AF7"/>
    <w:rsid w:val="00FD2D45"/>
    <w:rsid w:val="00FD36D4"/>
    <w:rsid w:val="00FD4E38"/>
    <w:rsid w:val="00FD5B9A"/>
    <w:rsid w:val="00FD7523"/>
    <w:rsid w:val="00FD7E59"/>
    <w:rsid w:val="00FE09D8"/>
    <w:rsid w:val="00FE0A3F"/>
    <w:rsid w:val="00FE1D76"/>
    <w:rsid w:val="00FE4177"/>
    <w:rsid w:val="00FE44E5"/>
    <w:rsid w:val="00FE47F4"/>
    <w:rsid w:val="00FE5184"/>
    <w:rsid w:val="00FE5932"/>
    <w:rsid w:val="00FE5942"/>
    <w:rsid w:val="00FE62EB"/>
    <w:rsid w:val="00FE6E47"/>
    <w:rsid w:val="00FE6E9D"/>
    <w:rsid w:val="00FE78A4"/>
    <w:rsid w:val="00FF22F2"/>
    <w:rsid w:val="00FF36EC"/>
    <w:rsid w:val="00FF37E0"/>
    <w:rsid w:val="00FF572F"/>
    <w:rsid w:val="00FF77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6409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73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7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0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A470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65D6"/>
  </w:style>
  <w:style w:type="paragraph" w:styleId="Footer">
    <w:name w:val="footer"/>
    <w:basedOn w:val="Normal"/>
    <w:link w:val="FooterChar"/>
    <w:uiPriority w:val="99"/>
    <w:unhideWhenUsed/>
    <w:rsid w:val="00E365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65D6"/>
  </w:style>
  <w:style w:type="character" w:styleId="CommentReference">
    <w:name w:val="annotation reference"/>
    <w:basedOn w:val="DefaultParagraphFont"/>
    <w:uiPriority w:val="99"/>
    <w:semiHidden/>
    <w:unhideWhenUsed/>
    <w:rsid w:val="005969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69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69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69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69F7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81AE0"/>
    <w:pPr>
      <w:ind w:firstLineChars="200" w:firstLine="420"/>
    </w:pPr>
  </w:style>
  <w:style w:type="character" w:customStyle="1" w:styleId="longtext">
    <w:name w:val="long_text"/>
    <w:basedOn w:val="DefaultParagraphFont"/>
    <w:rsid w:val="005D76C2"/>
  </w:style>
  <w:style w:type="character" w:styleId="FollowedHyperlink">
    <w:name w:val="FollowedHyperlink"/>
    <w:basedOn w:val="DefaultParagraphFont"/>
    <w:uiPriority w:val="99"/>
    <w:semiHidden/>
    <w:unhideWhenUsed/>
    <w:rsid w:val="00BD3D2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7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mjiang89@gmail.com" TargetMode="External"/><Relationship Id="rId9" Type="http://schemas.openxmlformats.org/officeDocument/2006/relationships/hyperlink" Target="http://www.meng-jiang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immy\Application%20Data\Microsoft\Templates\simple.humble.resum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6615C6-6FAA-CE4E-AA29-4AB5FA04D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Settings\jimmy\Application Data\Microsoft\Templates\simple.humble.resume.dotx</Template>
  <TotalTime>24</TotalTime>
  <Pages>1</Pages>
  <Words>450</Words>
  <Characters>2566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simple.humble.resume</vt:lpstr>
    </vt:vector>
  </TitlesOfParts>
  <Company>Microsoft Corporation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simple.humble.resume</dc:title>
  <dc:creator>multimedia group</dc:creator>
  <cp:lastModifiedBy>MengJiang</cp:lastModifiedBy>
  <cp:revision>21</cp:revision>
  <cp:lastPrinted>2016-06-16T23:41:00Z</cp:lastPrinted>
  <dcterms:created xsi:type="dcterms:W3CDTF">2016-06-16T23:41:00Z</dcterms:created>
  <dcterms:modified xsi:type="dcterms:W3CDTF">2016-11-15T17:17:00Z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TC300053671033</vt:lpwstr>
  </property>
</Properties>
</file>