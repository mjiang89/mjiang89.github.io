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</w:t>
      </w:r>
      <w:proofErr w:type="spellStart"/>
      <w:r w:rsidR="002A3FF3">
        <w:rPr>
          <w:rFonts w:ascii="Times New Roman" w:hAnsi="Times New Roman" w:cs="Times New Roman"/>
          <w:lang w:eastAsia="zh-CN"/>
        </w:rPr>
        <w:t>Subrahmanian</w:t>
      </w:r>
      <w:proofErr w:type="spellEnd"/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A3FF3">
        <w:rPr>
          <w:rFonts w:ascii="Times New Roman" w:hAnsi="Times New Roman" w:cs="Times New Roman"/>
          <w:lang w:eastAsia="zh-CN"/>
        </w:rPr>
        <w:t>Faloutsos</w:t>
      </w:r>
      <w:proofErr w:type="spellEnd"/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58726AA9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505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9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</w:t>
      </w:r>
      <w:proofErr w:type="gramEnd"/>
      <w:r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</w:t>
      </w:r>
      <w:bookmarkStart w:id="4" w:name="_GoBack"/>
      <w:bookmarkEnd w:id="4"/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349E4" w14:textId="77777777" w:rsidR="00EC0FE0" w:rsidRDefault="00EC0FE0" w:rsidP="00E365D6">
      <w:pPr>
        <w:spacing w:after="0" w:line="240" w:lineRule="auto"/>
      </w:pPr>
      <w:r>
        <w:separator/>
      </w:r>
    </w:p>
  </w:endnote>
  <w:endnote w:type="continuationSeparator" w:id="0">
    <w:p w14:paraId="59EBFABA" w14:textId="77777777" w:rsidR="00EC0FE0" w:rsidRDefault="00EC0FE0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73021" w14:textId="77777777" w:rsidR="00EC0FE0" w:rsidRDefault="00EC0FE0" w:rsidP="00E365D6">
      <w:pPr>
        <w:spacing w:after="0" w:line="240" w:lineRule="auto"/>
      </w:pPr>
      <w:r>
        <w:separator/>
      </w:r>
    </w:p>
  </w:footnote>
  <w:footnote w:type="continuationSeparator" w:id="0">
    <w:p w14:paraId="099896B5" w14:textId="77777777" w:rsidR="00EC0FE0" w:rsidRDefault="00EC0FE0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F445-3C52-854D-9CBB-D1A34777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23</TotalTime>
  <Pages>1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18</cp:revision>
  <cp:lastPrinted>2016-06-16T23:41:00Z</cp:lastPrinted>
  <dcterms:created xsi:type="dcterms:W3CDTF">2016-06-16T23:41:00Z</dcterms:created>
  <dcterms:modified xsi:type="dcterms:W3CDTF">2016-09-11T16:21:00Z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